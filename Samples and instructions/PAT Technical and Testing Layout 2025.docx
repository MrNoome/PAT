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2D76" w14:textId="77777777" w:rsidR="007C383E" w:rsidRDefault="007C383E" w:rsidP="00934698">
      <w:pPr>
        <w:pStyle w:val="fwPATTitle"/>
      </w:pPr>
    </w:p>
    <w:p w14:paraId="1A87B773" w14:textId="77777777" w:rsidR="00573C5E" w:rsidRDefault="00573C5E" w:rsidP="00934698">
      <w:pPr>
        <w:pStyle w:val="fwPATTitle"/>
      </w:pPr>
      <w:r>
        <w:t>PAT TITLE</w:t>
      </w:r>
    </w:p>
    <w:p w14:paraId="6395775D" w14:textId="77777777" w:rsidR="00573C5E" w:rsidRDefault="00573C5E" w:rsidP="00573C5E">
      <w:pPr>
        <w:pStyle w:val="fwName"/>
      </w:pPr>
      <w:r>
        <w:t>Your Name</w:t>
      </w:r>
    </w:p>
    <w:p w14:paraId="6BA666DF" w14:textId="77777777" w:rsidR="00C24082" w:rsidRPr="00C24082" w:rsidRDefault="00C24082" w:rsidP="00C24082">
      <w:pPr>
        <w:pStyle w:val="fwNormal"/>
      </w:pPr>
    </w:p>
    <w:p w14:paraId="78111AA6" w14:textId="52DA6007" w:rsidR="00573C5E" w:rsidRDefault="00327381" w:rsidP="00573C5E">
      <w:pPr>
        <w:pStyle w:val="fwDoc"/>
      </w:pPr>
      <w:r>
        <w:t>Technical and Testing</w:t>
      </w:r>
      <w:r w:rsidR="00573C5E"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73C5E" w14:paraId="63D8EA5A" w14:textId="77777777" w:rsidTr="00573C5E">
        <w:tc>
          <w:tcPr>
            <w:tcW w:w="10194" w:type="dxa"/>
          </w:tcPr>
          <w:p w14:paraId="433859C6" w14:textId="77777777" w:rsidR="00573C5E" w:rsidRDefault="00573C5E" w:rsidP="00573C5E">
            <w:pPr>
              <w:pStyle w:val="fwNormal"/>
            </w:pPr>
            <w:r>
              <w:t>Insert a picture of one of your screens of a relevant picture</w:t>
            </w:r>
          </w:p>
        </w:tc>
      </w:tr>
    </w:tbl>
    <w:p w14:paraId="13A36E57" w14:textId="77777777" w:rsidR="00573C5E" w:rsidRDefault="00573C5E" w:rsidP="00573C5E">
      <w:pPr>
        <w:pStyle w:val="fwNormal"/>
      </w:pPr>
    </w:p>
    <w:p w14:paraId="7FCCCBCE" w14:textId="77777777" w:rsidR="00573C5E" w:rsidRDefault="00573C5E">
      <w:pPr>
        <w:spacing w:before="120" w:after="0"/>
        <w:rPr>
          <w:rFonts w:eastAsiaTheme="minorEastAsia"/>
        </w:rPr>
      </w:pPr>
      <w:r>
        <w:br w:type="page"/>
      </w:r>
    </w:p>
    <w:p w14:paraId="2E56376C" w14:textId="722164BC" w:rsidR="00F43056" w:rsidRDefault="00DF79DB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lastRenderedPageBreak/>
        <w:fldChar w:fldCharType="begin"/>
      </w:r>
      <w:r>
        <w:instrText xml:space="preserve"> TOC \o "1-4" \u </w:instrText>
      </w:r>
      <w:r>
        <w:fldChar w:fldCharType="separate"/>
      </w:r>
      <w:r w:rsidR="00F43056">
        <w:rPr>
          <w:noProof/>
        </w:rPr>
        <w:t>4.1</w:t>
      </w:r>
      <w:r w:rsidR="00F43056"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 w:rsidR="00F43056">
        <w:rPr>
          <w:noProof/>
        </w:rPr>
        <w:t>Technical Document</w:t>
      </w:r>
      <w:r w:rsidR="00F43056">
        <w:rPr>
          <w:noProof/>
        </w:rPr>
        <w:tab/>
      </w:r>
      <w:r w:rsidR="00F43056">
        <w:rPr>
          <w:noProof/>
        </w:rPr>
        <w:fldChar w:fldCharType="begin"/>
      </w:r>
      <w:r w:rsidR="00F43056">
        <w:rPr>
          <w:noProof/>
        </w:rPr>
        <w:instrText xml:space="preserve"> PAGEREF _Toc205027327 \h </w:instrText>
      </w:r>
      <w:r w:rsidR="00F43056">
        <w:rPr>
          <w:noProof/>
        </w:rPr>
      </w:r>
      <w:r w:rsidR="00F43056">
        <w:rPr>
          <w:noProof/>
        </w:rPr>
        <w:fldChar w:fldCharType="separate"/>
      </w:r>
      <w:r w:rsidR="00F43056">
        <w:rPr>
          <w:noProof/>
        </w:rPr>
        <w:t>1</w:t>
      </w:r>
      <w:r w:rsidR="00F43056">
        <w:rPr>
          <w:noProof/>
        </w:rPr>
        <w:fldChar w:fldCharType="end"/>
      </w:r>
    </w:p>
    <w:p w14:paraId="3C98E3A1" w14:textId="7543B943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Externally Sourced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617692" w14:textId="731D12F0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Explanation of Critical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0EAC22" w14:textId="04DDDFFA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Advanced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EE802D" w14:textId="6D5C45B0" w:rsidR="00F43056" w:rsidRDefault="00F4305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Testing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B8006F" w14:textId="44BEC962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Evaluation of the Programmed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F5841A" w14:textId="5712664C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D9DB38" w14:textId="1AB71590" w:rsidR="00F43056" w:rsidRDefault="00F43056">
      <w:pPr>
        <w:pStyle w:val="TOC2"/>
        <w:tabs>
          <w:tab w:val="left" w:pos="1100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Test Plan and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BBE443" w14:textId="5C46E09B" w:rsidR="00F43056" w:rsidRDefault="00F4305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2"/>
          <w:lang w:eastAsia="en-ZA"/>
          <w14:ligatures w14:val="standardContextual"/>
        </w:rPr>
        <w:tab/>
      </w:r>
      <w:r>
        <w:rPr>
          <w:noProof/>
        </w:rPr>
        <w:t>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0ADFE" w14:textId="3AC994DB" w:rsidR="00F43056" w:rsidRDefault="00F43056">
      <w:pPr>
        <w:pStyle w:val="TOC2"/>
        <w:tabs>
          <w:tab w:val="left" w:pos="879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Class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8F9FF8" w14:textId="25DB4D8B" w:rsidR="00F43056" w:rsidRDefault="00F43056">
      <w:pPr>
        <w:pStyle w:val="TOC2"/>
        <w:tabs>
          <w:tab w:val="left" w:pos="879"/>
          <w:tab w:val="right" w:pos="101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lang w:eastAsia="en-ZA"/>
          <w14:ligatures w14:val="standardContextual"/>
        </w:rPr>
        <w:tab/>
      </w:r>
      <w:r>
        <w:rPr>
          <w:noProof/>
        </w:rPr>
        <w:t>Class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_Toc205027337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3F4F24" w14:textId="16F8DDDD" w:rsidR="00DF79DB" w:rsidRDefault="00DF79DB">
      <w:pPr>
        <w:spacing w:before="120" w:after="0"/>
        <w:sectPr w:rsidR="00DF79DB" w:rsidSect="00DF79DB">
          <w:footerReference w:type="default" r:id="rId8"/>
          <w:pgSz w:w="11906" w:h="16838"/>
          <w:pgMar w:top="851" w:right="851" w:bottom="851" w:left="851" w:header="567" w:footer="397" w:gutter="0"/>
          <w:cols w:space="708"/>
          <w:titlePg/>
          <w:docGrid w:linePitch="360"/>
        </w:sectPr>
      </w:pPr>
      <w:r>
        <w:fldChar w:fldCharType="end"/>
      </w:r>
      <w:r>
        <w:br w:type="page"/>
      </w:r>
    </w:p>
    <w:p w14:paraId="0FCBF345" w14:textId="1CE1FEA9" w:rsidR="00573C5E" w:rsidRDefault="00327381" w:rsidP="00573C5E">
      <w:pPr>
        <w:pStyle w:val="fwHead1"/>
      </w:pPr>
      <w:bookmarkStart w:id="0" w:name="_Toc205027327"/>
      <w:r>
        <w:t>4</w:t>
      </w:r>
      <w:r w:rsidR="00573C5E">
        <w:t>.</w:t>
      </w:r>
      <w:r w:rsidR="00BC6B82">
        <w:t>1</w:t>
      </w:r>
      <w:r w:rsidR="00573C5E">
        <w:tab/>
      </w:r>
      <w:r>
        <w:t>Technical Document</w:t>
      </w:r>
      <w:bookmarkEnd w:id="0"/>
    </w:p>
    <w:p w14:paraId="1E4053B8" w14:textId="46A916EA" w:rsidR="00573C5E" w:rsidRDefault="00327381" w:rsidP="00BC6B82">
      <w:pPr>
        <w:pStyle w:val="fwHead2"/>
      </w:pPr>
      <w:bookmarkStart w:id="1" w:name="_Toc205027328"/>
      <w:r>
        <w:t>4</w:t>
      </w:r>
      <w:r w:rsidR="00BC6B82">
        <w:t>.1.1</w:t>
      </w:r>
      <w:r w:rsidR="00BC6B82">
        <w:tab/>
      </w:r>
      <w:r>
        <w:t>Externally Sourced Code</w:t>
      </w:r>
      <w:bookmarkEnd w:id="1"/>
    </w:p>
    <w:p w14:paraId="1F1D3B38" w14:textId="45282239" w:rsidR="00327381" w:rsidRDefault="00327381" w:rsidP="00327381">
      <w:pPr>
        <w:rPr>
          <w:lang w:eastAsia="en-ZA"/>
        </w:rPr>
      </w:pPr>
      <w:r>
        <w:rPr>
          <w:lang w:eastAsia="en-ZA"/>
        </w:rPr>
        <w:t>List all sources and add an explanation where this code was used in your PAT.</w:t>
      </w:r>
    </w:p>
    <w:p w14:paraId="53563E1A" w14:textId="43F93723" w:rsidR="00BC6B82" w:rsidRDefault="00327381" w:rsidP="00327381">
      <w:pPr>
        <w:pStyle w:val="fwHead2"/>
      </w:pPr>
      <w:bookmarkStart w:id="2" w:name="_Toc205027329"/>
      <w:r>
        <w:t>4</w:t>
      </w:r>
      <w:r w:rsidR="00BC6B82">
        <w:t>.1.2</w:t>
      </w:r>
      <w:r w:rsidR="00BC6B82">
        <w:tab/>
      </w:r>
      <w:r>
        <w:t>Explanation of Critical Algorithms</w:t>
      </w:r>
      <w:bookmarkEnd w:id="2"/>
    </w:p>
    <w:p w14:paraId="1C10789D" w14:textId="5F1824D4" w:rsidR="00327381" w:rsidRDefault="00327381" w:rsidP="00327381">
      <w:pPr>
        <w:rPr>
          <w:lang w:eastAsia="en-ZA"/>
        </w:rPr>
      </w:pPr>
      <w:r>
        <w:rPr>
          <w:lang w:eastAsia="en-ZA"/>
        </w:rPr>
        <w:t>Identify TWO or THREE algorithms for your PAT. These should be the purpose of the PAT. E.g., add equipment to venues. Determine the list of dresses due for the designer.</w:t>
      </w:r>
    </w:p>
    <w:p w14:paraId="3ABFF2D9" w14:textId="58FE4309" w:rsidR="00327381" w:rsidRDefault="00327381" w:rsidP="00327381">
      <w:pPr>
        <w:rPr>
          <w:lang w:eastAsia="en-ZA"/>
        </w:rPr>
      </w:pPr>
      <w:r>
        <w:rPr>
          <w:lang w:eastAsia="en-ZA"/>
        </w:rPr>
        <w:t xml:space="preserve">Explain the purpose of each algorithm and then add the </w:t>
      </w:r>
      <w:r w:rsidRPr="00327381">
        <w:rPr>
          <w:b/>
          <w:bCs/>
          <w:u w:val="single"/>
          <w:lang w:eastAsia="en-ZA"/>
        </w:rPr>
        <w:t>pseudocode</w:t>
      </w:r>
      <w:r>
        <w:rPr>
          <w:b/>
          <w:bCs/>
          <w:u w:val="single"/>
          <w:lang w:eastAsia="en-ZA"/>
        </w:rPr>
        <w:t>. Refer to the Algorithm Circular.</w:t>
      </w:r>
    </w:p>
    <w:p w14:paraId="35355A1A" w14:textId="563CB684" w:rsidR="00327381" w:rsidRDefault="00327381" w:rsidP="00327381">
      <w:pPr>
        <w:pStyle w:val="fwHead2"/>
      </w:pPr>
      <w:bookmarkStart w:id="3" w:name="_Toc205027330"/>
      <w:r>
        <w:t>4.1.3</w:t>
      </w:r>
      <w:r>
        <w:tab/>
        <w:t>Advanced Techniques</w:t>
      </w:r>
      <w:bookmarkEnd w:id="3"/>
    </w:p>
    <w:p w14:paraId="7C2D446E" w14:textId="6357711F" w:rsidR="00327381" w:rsidRDefault="00327381" w:rsidP="00327381">
      <w:pPr>
        <w:rPr>
          <w:b/>
          <w:bCs/>
          <w:lang w:eastAsia="en-ZA"/>
        </w:rPr>
      </w:pPr>
      <w:r>
        <w:rPr>
          <w:lang w:eastAsia="en-ZA"/>
        </w:rPr>
        <w:t xml:space="preserve">Refer to the Document called </w:t>
      </w:r>
      <w:r w:rsidRPr="00327381">
        <w:rPr>
          <w:b/>
          <w:bCs/>
          <w:lang w:eastAsia="en-ZA"/>
        </w:rPr>
        <w:t>Advanced Techniques PAT - Update Jan 2025</w:t>
      </w:r>
      <w:r w:rsidRPr="00327381">
        <w:rPr>
          <w:b/>
          <w:bCs/>
          <w:lang w:eastAsia="en-ZA"/>
        </w:rPr>
        <w:t>.</w:t>
      </w:r>
    </w:p>
    <w:p w14:paraId="684850A0" w14:textId="1CC98EBE" w:rsidR="00327381" w:rsidRDefault="00327381" w:rsidP="00327381">
      <w:pPr>
        <w:rPr>
          <w:lang w:eastAsia="en-ZA"/>
        </w:rPr>
      </w:pPr>
      <w:r w:rsidRPr="00327381">
        <w:rPr>
          <w:lang w:eastAsia="en-ZA"/>
        </w:rPr>
        <w:t xml:space="preserve">List and explain all the advanced techniques you have in your PAT and include a </w:t>
      </w:r>
      <w:r>
        <w:rPr>
          <w:lang w:eastAsia="en-ZA"/>
        </w:rPr>
        <w:t>c</w:t>
      </w:r>
      <w:r w:rsidRPr="00327381">
        <w:rPr>
          <w:lang w:eastAsia="en-ZA"/>
        </w:rPr>
        <w:t xml:space="preserve">opy of the code. </w:t>
      </w:r>
    </w:p>
    <w:p w14:paraId="704A6DCA" w14:textId="50B99D86" w:rsidR="00327381" w:rsidRDefault="00327381" w:rsidP="00327381">
      <w:pPr>
        <w:pStyle w:val="fwHead1"/>
      </w:pPr>
      <w:bookmarkStart w:id="4" w:name="_Toc205027331"/>
      <w:r>
        <w:t>4.2</w:t>
      </w:r>
      <w:r>
        <w:tab/>
        <w:t>Testing Document</w:t>
      </w:r>
      <w:bookmarkEnd w:id="4"/>
    </w:p>
    <w:p w14:paraId="43B19220" w14:textId="77777777" w:rsidR="00327381" w:rsidRDefault="00327381" w:rsidP="00327381">
      <w:pPr>
        <w:pStyle w:val="fwHead2"/>
      </w:pPr>
      <w:bookmarkStart w:id="5" w:name="_Toc205027332"/>
      <w:r>
        <w:t>4.2.1</w:t>
      </w:r>
      <w:r>
        <w:tab/>
        <w:t>Evaluation of the Programmed Solution</w:t>
      </w:r>
      <w:bookmarkEnd w:id="5"/>
    </w:p>
    <w:p w14:paraId="7F7AA0D0" w14:textId="034729F4" w:rsidR="00327381" w:rsidRDefault="00327381" w:rsidP="00327381">
      <w:pPr>
        <w:rPr>
          <w:lang w:eastAsia="en-ZA"/>
        </w:rPr>
      </w:pPr>
      <w:r>
        <w:rPr>
          <w:lang w:eastAsia="en-ZA"/>
        </w:rPr>
        <w:t>Give a realistic account of your PAT's success. Use the following headings:</w:t>
      </w:r>
    </w:p>
    <w:p w14:paraId="6B518551" w14:textId="28A7078F" w:rsidR="00327381" w:rsidRDefault="00327381" w:rsidP="00327381">
      <w:pPr>
        <w:pStyle w:val="ListParagraph"/>
        <w:numPr>
          <w:ilvl w:val="0"/>
          <w:numId w:val="19"/>
        </w:numPr>
        <w:rPr>
          <w:lang w:eastAsia="en-ZA"/>
        </w:rPr>
      </w:pPr>
      <w:r>
        <w:rPr>
          <w:lang w:eastAsia="en-ZA"/>
        </w:rPr>
        <w:t>How does the end project compare with what you started? / What did you</w:t>
      </w:r>
      <w:r>
        <w:rPr>
          <w:lang w:eastAsia="en-ZA"/>
        </w:rPr>
        <w:t xml:space="preserve"> </w:t>
      </w:r>
      <w:r>
        <w:rPr>
          <w:lang w:eastAsia="en-ZA"/>
        </w:rPr>
        <w:t>change in the specifications?</w:t>
      </w:r>
    </w:p>
    <w:p w14:paraId="2606C62C" w14:textId="1CB1407B" w:rsidR="00327381" w:rsidRDefault="00327381" w:rsidP="00327381">
      <w:pPr>
        <w:pStyle w:val="ListParagraph"/>
        <w:numPr>
          <w:ilvl w:val="1"/>
          <w:numId w:val="19"/>
        </w:numPr>
        <w:rPr>
          <w:lang w:eastAsia="en-ZA"/>
        </w:rPr>
      </w:pPr>
      <w:r w:rsidRPr="00327381">
        <w:rPr>
          <w:lang w:eastAsia="en-ZA"/>
        </w:rPr>
        <w:t>What goals did you meet?</w:t>
      </w:r>
    </w:p>
    <w:p w14:paraId="02EF6316" w14:textId="7DBBD213" w:rsidR="00327381" w:rsidRDefault="00327381" w:rsidP="00327381">
      <w:pPr>
        <w:pStyle w:val="ListParagraph"/>
        <w:numPr>
          <w:ilvl w:val="1"/>
          <w:numId w:val="19"/>
        </w:numPr>
        <w:rPr>
          <w:lang w:eastAsia="en-ZA"/>
        </w:rPr>
      </w:pPr>
      <w:r w:rsidRPr="00327381">
        <w:rPr>
          <w:lang w:eastAsia="en-ZA"/>
        </w:rPr>
        <w:t>What goals did you not meet?</w:t>
      </w:r>
    </w:p>
    <w:p w14:paraId="2C3501FA" w14:textId="101BCB8F" w:rsidR="00327381" w:rsidRDefault="00327381" w:rsidP="00327381">
      <w:pPr>
        <w:pStyle w:val="ListParagraph"/>
        <w:numPr>
          <w:ilvl w:val="0"/>
          <w:numId w:val="19"/>
        </w:numPr>
        <w:rPr>
          <w:lang w:eastAsia="en-ZA"/>
        </w:rPr>
      </w:pPr>
      <w:r w:rsidRPr="00327381">
        <w:rPr>
          <w:lang w:eastAsia="en-ZA"/>
        </w:rPr>
        <w:t>Comment on your time management.</w:t>
      </w:r>
    </w:p>
    <w:p w14:paraId="3127B4B8" w14:textId="04C9C696" w:rsidR="00327381" w:rsidRDefault="00327381" w:rsidP="00327381">
      <w:pPr>
        <w:pStyle w:val="ListParagraph"/>
        <w:numPr>
          <w:ilvl w:val="0"/>
          <w:numId w:val="19"/>
        </w:numPr>
        <w:rPr>
          <w:lang w:eastAsia="en-ZA"/>
        </w:rPr>
      </w:pPr>
      <w:r>
        <w:rPr>
          <w:lang w:eastAsia="en-ZA"/>
        </w:rPr>
        <w:t>What did you find challenging?</w:t>
      </w:r>
    </w:p>
    <w:p w14:paraId="03F96B16" w14:textId="6B5A4063" w:rsidR="00327381" w:rsidRDefault="00327381" w:rsidP="00327381">
      <w:pPr>
        <w:pStyle w:val="ListParagraph"/>
        <w:numPr>
          <w:ilvl w:val="0"/>
          <w:numId w:val="19"/>
        </w:numPr>
        <w:rPr>
          <w:lang w:eastAsia="en-ZA"/>
        </w:rPr>
      </w:pPr>
      <w:r>
        <w:rPr>
          <w:lang w:eastAsia="en-ZA"/>
        </w:rPr>
        <w:t>What improvements could you add that are not in the original Specifications?</w:t>
      </w:r>
    </w:p>
    <w:p w14:paraId="4FC8646E" w14:textId="4D0657B5" w:rsidR="00327381" w:rsidRDefault="00327381" w:rsidP="00327381">
      <w:pPr>
        <w:pStyle w:val="fwHead2"/>
      </w:pPr>
      <w:bookmarkStart w:id="6" w:name="_Toc205027333"/>
      <w:r>
        <w:t>4.2.2</w:t>
      </w:r>
      <w:r>
        <w:tab/>
        <w:t>Functional Testing</w:t>
      </w:r>
      <w:bookmarkEnd w:id="6"/>
    </w:p>
    <w:p w14:paraId="78C12658" w14:textId="3194A4E7" w:rsidR="00327381" w:rsidRDefault="00327381" w:rsidP="00327381">
      <w:pPr>
        <w:rPr>
          <w:lang w:eastAsia="en-ZA"/>
        </w:rPr>
      </w:pPr>
      <w:r>
        <w:rPr>
          <w:lang w:eastAsia="en-ZA"/>
        </w:rPr>
        <w:t xml:space="preserve">Copy the Program Functions </w:t>
      </w:r>
      <w:r w:rsidR="00F43056">
        <w:rPr>
          <w:lang w:eastAsia="en-ZA"/>
        </w:rPr>
        <w:t xml:space="preserve">screen by screen </w:t>
      </w:r>
      <w:r>
        <w:rPr>
          <w:lang w:eastAsia="en-ZA"/>
        </w:rPr>
        <w:t>from the Specifications and put them in the first column of a table. Add 2 columns to the right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985"/>
        <w:gridCol w:w="1835"/>
      </w:tblGrid>
      <w:tr w:rsidR="00F43056" w14:paraId="4C9A8603" w14:textId="77777777" w:rsidTr="00F43056">
        <w:tc>
          <w:tcPr>
            <w:tcW w:w="6374" w:type="dxa"/>
          </w:tcPr>
          <w:p w14:paraId="497D6DC6" w14:textId="77777777" w:rsidR="00F43056" w:rsidRDefault="00F43056" w:rsidP="00F43056">
            <w:pPr>
              <w:spacing w:before="60" w:after="60"/>
            </w:pPr>
          </w:p>
        </w:tc>
        <w:tc>
          <w:tcPr>
            <w:tcW w:w="1985" w:type="dxa"/>
          </w:tcPr>
          <w:p w14:paraId="6BE9116E" w14:textId="11D6952F" w:rsidR="00F43056" w:rsidRDefault="00F43056" w:rsidP="00F43056">
            <w:pPr>
              <w:spacing w:before="60" w:after="60"/>
            </w:pPr>
            <w:r>
              <w:t>Testers Name:</w:t>
            </w:r>
          </w:p>
        </w:tc>
        <w:tc>
          <w:tcPr>
            <w:tcW w:w="1835" w:type="dxa"/>
          </w:tcPr>
          <w:p w14:paraId="674E9442" w14:textId="43F8629A" w:rsidR="00F43056" w:rsidRDefault="00F43056" w:rsidP="00F43056">
            <w:pPr>
              <w:spacing w:before="60" w:after="60"/>
            </w:pPr>
            <w:r>
              <w:t>Testers Name:</w:t>
            </w:r>
          </w:p>
        </w:tc>
      </w:tr>
      <w:tr w:rsidR="00F43056" w14:paraId="02827DFF" w14:textId="77777777" w:rsidTr="00F43056">
        <w:tc>
          <w:tcPr>
            <w:tcW w:w="6374" w:type="dxa"/>
          </w:tcPr>
          <w:p w14:paraId="5F13F95B" w14:textId="77777777" w:rsidR="00F43056" w:rsidRDefault="00F43056" w:rsidP="00F43056">
            <w:pPr>
              <w:spacing w:before="60" w:after="60"/>
            </w:pPr>
          </w:p>
        </w:tc>
        <w:tc>
          <w:tcPr>
            <w:tcW w:w="1985" w:type="dxa"/>
          </w:tcPr>
          <w:p w14:paraId="1C51F0DA" w14:textId="222A85E2" w:rsidR="00F43056" w:rsidRDefault="00F43056" w:rsidP="00F43056">
            <w:pPr>
              <w:spacing w:before="60" w:after="60"/>
            </w:pPr>
            <w:r>
              <w:t>Date:</w:t>
            </w:r>
          </w:p>
        </w:tc>
        <w:tc>
          <w:tcPr>
            <w:tcW w:w="1835" w:type="dxa"/>
          </w:tcPr>
          <w:p w14:paraId="0E91980A" w14:textId="2AEB829E" w:rsidR="00F43056" w:rsidRDefault="00F43056" w:rsidP="00F43056">
            <w:pPr>
              <w:spacing w:before="60" w:after="60"/>
            </w:pPr>
            <w:r>
              <w:t>Date:</w:t>
            </w:r>
          </w:p>
        </w:tc>
      </w:tr>
      <w:tr w:rsidR="00F43056" w14:paraId="412C7DD7" w14:textId="77777777" w:rsidTr="00F43056">
        <w:tc>
          <w:tcPr>
            <w:tcW w:w="6374" w:type="dxa"/>
          </w:tcPr>
          <w:p w14:paraId="63284240" w14:textId="7151F390" w:rsidR="00F43056" w:rsidRPr="00F43056" w:rsidRDefault="00F43056" w:rsidP="00F43056">
            <w:pPr>
              <w:spacing w:before="60" w:after="60"/>
              <w:rPr>
                <w:b/>
                <w:bCs/>
              </w:rPr>
            </w:pPr>
            <w:r w:rsidRPr="00F43056">
              <w:rPr>
                <w:b/>
                <w:bCs/>
              </w:rPr>
              <w:t>Program Functions</w:t>
            </w:r>
          </w:p>
        </w:tc>
        <w:tc>
          <w:tcPr>
            <w:tcW w:w="1985" w:type="dxa"/>
          </w:tcPr>
          <w:p w14:paraId="1A828E4F" w14:textId="301923F2" w:rsidR="00F43056" w:rsidRPr="00F43056" w:rsidRDefault="00F43056" w:rsidP="00F43056">
            <w:pPr>
              <w:spacing w:before="60" w:after="60"/>
              <w:rPr>
                <w:b/>
                <w:bCs/>
              </w:rPr>
            </w:pPr>
            <w:r w:rsidRPr="00F43056">
              <w:rPr>
                <w:b/>
                <w:bCs/>
              </w:rPr>
              <w:t>Works Correctly: Yes/No</w:t>
            </w:r>
          </w:p>
        </w:tc>
        <w:tc>
          <w:tcPr>
            <w:tcW w:w="1835" w:type="dxa"/>
          </w:tcPr>
          <w:p w14:paraId="1D9A3D40" w14:textId="3F4C4D5A" w:rsidR="00F43056" w:rsidRPr="00F43056" w:rsidRDefault="00F43056" w:rsidP="00F43056">
            <w:pPr>
              <w:spacing w:before="60" w:after="60"/>
              <w:rPr>
                <w:b/>
                <w:bCs/>
              </w:rPr>
            </w:pPr>
            <w:r w:rsidRPr="00F43056">
              <w:rPr>
                <w:b/>
                <w:bCs/>
              </w:rPr>
              <w:t>Works Correctly: Yes/No</w:t>
            </w:r>
          </w:p>
        </w:tc>
      </w:tr>
      <w:tr w:rsidR="00F43056" w14:paraId="7B40326F" w14:textId="77777777" w:rsidTr="00F43056">
        <w:tc>
          <w:tcPr>
            <w:tcW w:w="6374" w:type="dxa"/>
          </w:tcPr>
          <w:p w14:paraId="62E486C8" w14:textId="77777777" w:rsidR="00F43056" w:rsidRDefault="00F43056" w:rsidP="00F43056">
            <w:pPr>
              <w:spacing w:before="60" w:after="60"/>
            </w:pPr>
          </w:p>
        </w:tc>
        <w:tc>
          <w:tcPr>
            <w:tcW w:w="1985" w:type="dxa"/>
          </w:tcPr>
          <w:p w14:paraId="74139326" w14:textId="77777777" w:rsidR="00F43056" w:rsidRDefault="00F43056" w:rsidP="00F43056">
            <w:pPr>
              <w:spacing w:before="60" w:after="60"/>
            </w:pPr>
          </w:p>
        </w:tc>
        <w:tc>
          <w:tcPr>
            <w:tcW w:w="1835" w:type="dxa"/>
          </w:tcPr>
          <w:p w14:paraId="2E01199C" w14:textId="77777777" w:rsidR="00F43056" w:rsidRDefault="00F43056" w:rsidP="00F43056">
            <w:pPr>
              <w:spacing w:before="60" w:after="60"/>
            </w:pPr>
          </w:p>
        </w:tc>
      </w:tr>
      <w:tr w:rsidR="00F43056" w14:paraId="6A795641" w14:textId="77777777" w:rsidTr="00F43056">
        <w:tc>
          <w:tcPr>
            <w:tcW w:w="6374" w:type="dxa"/>
          </w:tcPr>
          <w:p w14:paraId="68DBD870" w14:textId="77777777" w:rsidR="00F43056" w:rsidRDefault="00F43056" w:rsidP="00F43056">
            <w:pPr>
              <w:spacing w:before="60" w:after="60"/>
            </w:pPr>
          </w:p>
        </w:tc>
        <w:tc>
          <w:tcPr>
            <w:tcW w:w="1985" w:type="dxa"/>
          </w:tcPr>
          <w:p w14:paraId="550B344D" w14:textId="77777777" w:rsidR="00F43056" w:rsidRDefault="00F43056" w:rsidP="00F43056">
            <w:pPr>
              <w:spacing w:before="60" w:after="60"/>
            </w:pPr>
          </w:p>
        </w:tc>
        <w:tc>
          <w:tcPr>
            <w:tcW w:w="1835" w:type="dxa"/>
          </w:tcPr>
          <w:p w14:paraId="29E2523A" w14:textId="77777777" w:rsidR="00F43056" w:rsidRDefault="00F43056" w:rsidP="00F43056">
            <w:pPr>
              <w:spacing w:before="60" w:after="60"/>
            </w:pPr>
          </w:p>
        </w:tc>
      </w:tr>
      <w:tr w:rsidR="00F43056" w14:paraId="3F7B8490" w14:textId="77777777" w:rsidTr="00F43056">
        <w:tc>
          <w:tcPr>
            <w:tcW w:w="6374" w:type="dxa"/>
          </w:tcPr>
          <w:p w14:paraId="4BEEFDFD" w14:textId="77777777" w:rsidR="00F43056" w:rsidRDefault="00F43056" w:rsidP="00F43056">
            <w:pPr>
              <w:spacing w:before="60" w:after="60"/>
            </w:pPr>
          </w:p>
        </w:tc>
        <w:tc>
          <w:tcPr>
            <w:tcW w:w="1985" w:type="dxa"/>
          </w:tcPr>
          <w:p w14:paraId="2A92AED9" w14:textId="77777777" w:rsidR="00F43056" w:rsidRDefault="00F43056" w:rsidP="00F43056">
            <w:pPr>
              <w:spacing w:before="60" w:after="60"/>
            </w:pPr>
          </w:p>
        </w:tc>
        <w:tc>
          <w:tcPr>
            <w:tcW w:w="1835" w:type="dxa"/>
          </w:tcPr>
          <w:p w14:paraId="584A8FCD" w14:textId="77777777" w:rsidR="00F43056" w:rsidRDefault="00F43056" w:rsidP="00F43056">
            <w:pPr>
              <w:spacing w:before="60" w:after="60"/>
            </w:pPr>
          </w:p>
        </w:tc>
      </w:tr>
    </w:tbl>
    <w:p w14:paraId="06833473" w14:textId="4BCB6ACF" w:rsidR="00327381" w:rsidRDefault="00F43056" w:rsidP="00F43056">
      <w:pPr>
        <w:pStyle w:val="fwHead2"/>
      </w:pPr>
      <w:bookmarkStart w:id="7" w:name="_Toc205027334"/>
      <w:r>
        <w:t>4.2.3</w:t>
      </w:r>
      <w:r>
        <w:tab/>
        <w:t>Test Plan and Results</w:t>
      </w:r>
      <w:bookmarkEnd w:id="7"/>
    </w:p>
    <w:p w14:paraId="6EB61627" w14:textId="024CE1C3" w:rsidR="00F43056" w:rsidRDefault="00F43056" w:rsidP="00F43056">
      <w:pPr>
        <w:rPr>
          <w:lang w:eastAsia="en-ZA"/>
        </w:rPr>
      </w:pPr>
      <w:r>
        <w:rPr>
          <w:lang w:eastAsia="en-ZA"/>
        </w:rPr>
        <w:t>Copy TWO types of testing on TWO different variables from the Data Validation Task.</w:t>
      </w:r>
    </w:p>
    <w:p w14:paraId="12AB2624" w14:textId="11BEDC94" w:rsidR="00F43056" w:rsidRDefault="00F43056" w:rsidP="00F43056">
      <w:pPr>
        <w:rPr>
          <w:lang w:eastAsia="en-ZA"/>
        </w:rPr>
      </w:pPr>
      <w:r>
        <w:rPr>
          <w:lang w:eastAsia="en-ZA"/>
        </w:rPr>
        <w:t>Explain the type of testing: Presence, format, type check etc. Then add the RULE: data must be entered, data must have 10 digits, data must be an integer.</w:t>
      </w:r>
    </w:p>
    <w:p w14:paraId="5348BE53" w14:textId="3737A981" w:rsidR="00943883" w:rsidRDefault="00F43056" w:rsidP="00F43056">
      <w:pPr>
        <w:rPr>
          <w:lang w:eastAsia="en-ZA"/>
        </w:rPr>
      </w:pPr>
      <w:r>
        <w:rPr>
          <w:lang w:eastAsia="en-ZA"/>
        </w:rPr>
        <w:t>Add the test plan for each variable with Before and After Screen shots.</w:t>
      </w:r>
    </w:p>
    <w:p w14:paraId="24ACC15A" w14:textId="0321EB77" w:rsidR="00F43056" w:rsidRDefault="00F43056" w:rsidP="00F43056">
      <w:pPr>
        <w:pStyle w:val="fwHead1"/>
      </w:pPr>
      <w:bookmarkStart w:id="8" w:name="_Toc205027335"/>
      <w:r>
        <w:t>5</w:t>
      </w:r>
      <w:r>
        <w:tab/>
        <w:t>Source Code</w:t>
      </w:r>
      <w:bookmarkEnd w:id="8"/>
    </w:p>
    <w:p w14:paraId="7355A8BD" w14:textId="037B6E44" w:rsidR="00F43056" w:rsidRDefault="00F43056" w:rsidP="00F43056">
      <w:pPr>
        <w:pStyle w:val="fwNormal"/>
        <w:rPr>
          <w:lang w:eastAsia="en-ZA"/>
        </w:rPr>
      </w:pPr>
      <w:r>
        <w:rPr>
          <w:lang w:eastAsia="en-ZA"/>
        </w:rPr>
        <w:t>Add code for each class. Include ALL the code for GUIs. Use heading style fwHead2 for each class.</w:t>
      </w:r>
    </w:p>
    <w:p w14:paraId="6A91E275" w14:textId="1E450067" w:rsidR="00F43056" w:rsidRDefault="00F43056" w:rsidP="00F43056">
      <w:pPr>
        <w:pStyle w:val="fwHead2"/>
      </w:pPr>
      <w:bookmarkStart w:id="9" w:name="_Toc205027336"/>
      <w:r>
        <w:t>5.1</w:t>
      </w:r>
      <w:r>
        <w:tab/>
        <w:t>Class 1</w:t>
      </w:r>
      <w:bookmarkEnd w:id="9"/>
    </w:p>
    <w:p w14:paraId="0D39A8D0" w14:textId="77777777" w:rsidR="00F43056" w:rsidRDefault="00F43056" w:rsidP="00F43056">
      <w:pPr>
        <w:pStyle w:val="fwCode"/>
      </w:pPr>
    </w:p>
    <w:p w14:paraId="1A91F73E" w14:textId="77777777" w:rsidR="00F43056" w:rsidRDefault="00F43056" w:rsidP="00F43056">
      <w:pPr>
        <w:pStyle w:val="fwCode"/>
      </w:pPr>
    </w:p>
    <w:p w14:paraId="76221077" w14:textId="77777777" w:rsidR="00F43056" w:rsidRDefault="00F43056" w:rsidP="00F43056">
      <w:pPr>
        <w:pStyle w:val="fwCode"/>
      </w:pPr>
    </w:p>
    <w:p w14:paraId="329AB55E" w14:textId="77777777" w:rsidR="00F43056" w:rsidRDefault="00F43056" w:rsidP="00F43056">
      <w:pPr>
        <w:pStyle w:val="fwCode"/>
      </w:pPr>
    </w:p>
    <w:p w14:paraId="6C5D79F0" w14:textId="768A382A" w:rsidR="00F43056" w:rsidRDefault="00F43056" w:rsidP="00F43056">
      <w:pPr>
        <w:pStyle w:val="fwHead2"/>
      </w:pPr>
      <w:bookmarkStart w:id="10" w:name="_Toc205027337"/>
      <w:r>
        <w:t>5.</w:t>
      </w:r>
      <w:r>
        <w:t>2</w:t>
      </w:r>
      <w:r>
        <w:tab/>
        <w:t xml:space="preserve">Class </w:t>
      </w:r>
      <w:r>
        <w:t>2</w:t>
      </w:r>
      <w:bookmarkEnd w:id="10"/>
    </w:p>
    <w:p w14:paraId="591BDBAE" w14:textId="77777777" w:rsidR="00F43056" w:rsidRDefault="00F43056" w:rsidP="00F43056">
      <w:pPr>
        <w:pStyle w:val="fwCode"/>
      </w:pPr>
    </w:p>
    <w:p w14:paraId="1CC786D8" w14:textId="77777777" w:rsidR="00F43056" w:rsidRDefault="00F43056" w:rsidP="00F43056">
      <w:pPr>
        <w:pStyle w:val="fwCode"/>
      </w:pPr>
    </w:p>
    <w:p w14:paraId="2D8CBDC6" w14:textId="77777777" w:rsidR="00F43056" w:rsidRDefault="00F43056" w:rsidP="00F43056">
      <w:pPr>
        <w:pStyle w:val="fwCode"/>
      </w:pPr>
    </w:p>
    <w:p w14:paraId="0B591C57" w14:textId="77777777" w:rsidR="00F43056" w:rsidRPr="00F43056" w:rsidRDefault="00F43056" w:rsidP="00F43056">
      <w:pPr>
        <w:pStyle w:val="fwCode"/>
      </w:pPr>
    </w:p>
    <w:p w14:paraId="42DADBD3" w14:textId="77777777" w:rsidR="00F43056" w:rsidRPr="00F43056" w:rsidRDefault="00F43056" w:rsidP="00F43056">
      <w:pPr>
        <w:pStyle w:val="fwCode"/>
      </w:pPr>
    </w:p>
    <w:sectPr w:rsidR="00F43056" w:rsidRPr="00F43056" w:rsidSect="00DF79DB">
      <w:footerReference w:type="default" r:id="rId9"/>
      <w:pgSz w:w="11906" w:h="16838"/>
      <w:pgMar w:top="851" w:right="851" w:bottom="851" w:left="851" w:header="56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0161E" w14:textId="77777777" w:rsidR="00982735" w:rsidRDefault="00982735" w:rsidP="00934698">
      <w:pPr>
        <w:spacing w:before="0" w:after="0"/>
      </w:pPr>
      <w:r>
        <w:separator/>
      </w:r>
    </w:p>
  </w:endnote>
  <w:endnote w:type="continuationSeparator" w:id="0">
    <w:p w14:paraId="558B6263" w14:textId="77777777" w:rsidR="00982735" w:rsidRDefault="00982735" w:rsidP="009346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D887" w14:textId="16299FB1" w:rsidR="00D73DB2" w:rsidRDefault="00153C8E" w:rsidP="00DF79DB">
    <w:pPr>
      <w:pStyle w:val="fwFooter"/>
      <w:tabs>
        <w:tab w:val="left" w:pos="9341"/>
      </w:tabs>
    </w:pPr>
    <w:fldSimple w:instr=" STYLEREF  fwPATTitle  \* MERGEFORMAT ">
      <w:r w:rsidR="00F43056">
        <w:rPr>
          <w:noProof/>
        </w:rPr>
        <w:t>PAT TITLE</w:t>
      </w:r>
    </w:fldSimple>
    <w:r w:rsidR="00DF79DB">
      <w:t xml:space="preserve"> </w:t>
    </w:r>
    <w:fldSimple w:instr=" STYLEREF  fwDoc  \* MERGEFORMAT ">
      <w:r w:rsidR="00F43056">
        <w:rPr>
          <w:noProof/>
        </w:rPr>
        <w:t>Technical and Testing Document</w:t>
      </w:r>
    </w:fldSimple>
    <w:r w:rsidR="00D73DB2">
      <w:t xml:space="preserve"> </w:t>
    </w:r>
    <w:fldSimple w:instr=" STYLEREF  fwName  \* MERGEFORMAT ">
      <w:r w:rsidR="00F43056">
        <w:rPr>
          <w:noProof/>
        </w:rPr>
        <w:t>Your Name</w:t>
      </w:r>
    </w:fldSimple>
    <w:r w:rsidR="00DF79DB">
      <w:tab/>
    </w:r>
    <w:r w:rsidR="00DF79D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EE49" w14:textId="47B9B40A" w:rsidR="00DF79DB" w:rsidRDefault="00153C8E" w:rsidP="00D73DB2">
    <w:pPr>
      <w:pStyle w:val="fwFooter"/>
    </w:pPr>
    <w:fldSimple w:instr=" STYLEREF  fwPATTitle  \* MERGEFORMAT ">
      <w:r w:rsidR="00F43056">
        <w:rPr>
          <w:noProof/>
        </w:rPr>
        <w:t>PAT TITLE</w:t>
      </w:r>
    </w:fldSimple>
    <w:r w:rsidR="00DF79DB">
      <w:t xml:space="preserve"> </w:t>
    </w:r>
    <w:fldSimple w:instr=" STYLEREF  fwDoc  \* MERGEFORMAT ">
      <w:r w:rsidR="00F43056">
        <w:rPr>
          <w:noProof/>
        </w:rPr>
        <w:t>Technical and Testing Document</w:t>
      </w:r>
    </w:fldSimple>
    <w:r w:rsidR="00DF79DB">
      <w:t xml:space="preserve"> </w:t>
    </w:r>
    <w:fldSimple w:instr=" STYLEREF  fwName  \* MERGEFORMAT ">
      <w:r w:rsidR="00F43056">
        <w:rPr>
          <w:noProof/>
        </w:rPr>
        <w:t>Your Name</w:t>
      </w:r>
    </w:fldSimple>
    <w:r w:rsidR="00DF79DB">
      <w:tab/>
      <w:t xml:space="preserve">Page </w:t>
    </w:r>
    <w:r w:rsidR="00DF79DB">
      <w:fldChar w:fldCharType="begin"/>
    </w:r>
    <w:r w:rsidR="00DF79DB">
      <w:instrText xml:space="preserve"> PAGE  \* Arabic  \* MERGEFORMAT </w:instrText>
    </w:r>
    <w:r w:rsidR="00DF79DB">
      <w:fldChar w:fldCharType="separate"/>
    </w:r>
    <w:r w:rsidR="00DF79DB">
      <w:rPr>
        <w:noProof/>
      </w:rPr>
      <w:t>1</w:t>
    </w:r>
    <w:r w:rsidR="00DF79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D2FC" w14:textId="77777777" w:rsidR="00982735" w:rsidRDefault="00982735" w:rsidP="00934698">
      <w:pPr>
        <w:spacing w:before="0" w:after="0"/>
      </w:pPr>
      <w:r>
        <w:separator/>
      </w:r>
    </w:p>
  </w:footnote>
  <w:footnote w:type="continuationSeparator" w:id="0">
    <w:p w14:paraId="31A929F9" w14:textId="77777777" w:rsidR="00982735" w:rsidRDefault="00982735" w:rsidP="009346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306pt;height:306pt" o:bullet="t">
        <v:imagedata r:id="rId1" o:title="Orange Play2"/>
      </v:shape>
    </w:pict>
  </w:numPicBullet>
  <w:abstractNum w:abstractNumId="0" w15:restartNumberingAfterBreak="0">
    <w:nsid w:val="04211A65"/>
    <w:multiLevelType w:val="multilevel"/>
    <w:tmpl w:val="6FB86AA0"/>
    <w:numStyleLink w:val="fwNumsLevs"/>
  </w:abstractNum>
  <w:abstractNum w:abstractNumId="1" w15:restartNumberingAfterBreak="0">
    <w:nsid w:val="392447E9"/>
    <w:multiLevelType w:val="multilevel"/>
    <w:tmpl w:val="0406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877EFD"/>
    <w:multiLevelType w:val="multilevel"/>
    <w:tmpl w:val="D96CA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075E45"/>
    <w:multiLevelType w:val="hybridMultilevel"/>
    <w:tmpl w:val="AD1A34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E65C8"/>
    <w:multiLevelType w:val="multilevel"/>
    <w:tmpl w:val="B8EE2E8E"/>
    <w:name w:val="fwNums23"/>
    <w:styleLink w:val="fwNumber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851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4A450870"/>
    <w:multiLevelType w:val="hybridMultilevel"/>
    <w:tmpl w:val="D536346A"/>
    <w:styleLink w:val="fwNums1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93A0D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491C0C"/>
    <w:multiLevelType w:val="multilevel"/>
    <w:tmpl w:val="8C7C16BA"/>
    <w:lvl w:ilvl="0">
      <w:start w:val="1"/>
      <w:numFmt w:val="decimal"/>
      <w:pStyle w:val="fwNumber"/>
      <w:lvlText w:val="%1."/>
      <w:lvlJc w:val="left"/>
      <w:pPr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Restart w:val="0"/>
      <w:lvlText w:val="%1.%2."/>
      <w:lvlJc w:val="left"/>
      <w:pPr>
        <w:ind w:left="1134" w:hanging="567"/>
      </w:pPr>
      <w:rPr>
        <w:rFonts w:ascii="Arial" w:hAnsi="Arial" w:hint="default"/>
        <w:b/>
        <w:i w:val="0"/>
      </w:rPr>
    </w:lvl>
    <w:lvl w:ilvl="2">
      <w:start w:val="1"/>
      <w:numFmt w:val="decimal"/>
      <w:lvlText w:val="1.1.%3"/>
      <w:lvlJc w:val="left"/>
      <w:pPr>
        <w:ind w:left="2552" w:hanging="1134"/>
      </w:pPr>
      <w:rPr>
        <w:rFonts w:ascii="Arial" w:hAnsi="Arial" w:hint="default"/>
        <w:b/>
        <w:i w:val="0"/>
      </w:rPr>
    </w:lvl>
    <w:lvl w:ilvl="3">
      <w:start w:val="1"/>
      <w:numFmt w:val="none"/>
      <w:lvlText w:val="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8" w15:restartNumberingAfterBreak="0">
    <w:nsid w:val="516A1C78"/>
    <w:multiLevelType w:val="hybridMultilevel"/>
    <w:tmpl w:val="01B2437E"/>
    <w:lvl w:ilvl="0" w:tplc="74E886AC">
      <w:start w:val="1"/>
      <w:numFmt w:val="bullet"/>
      <w:pStyle w:val="KnovHeading2"/>
      <w:lvlText w:val=""/>
      <w:lvlJc w:val="left"/>
      <w:pPr>
        <w:ind w:left="50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52D5689"/>
    <w:multiLevelType w:val="multilevel"/>
    <w:tmpl w:val="6FB86AA0"/>
    <w:styleLink w:val="fwNumsLevs"/>
    <w:lvl w:ilvl="0">
      <w:start w:val="1"/>
      <w:numFmt w:val="decimal"/>
      <w:pStyle w:val="fwNLev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pStyle w:val="fwNLev2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6F81FEF"/>
    <w:multiLevelType w:val="multilevel"/>
    <w:tmpl w:val="8C7C16BA"/>
    <w:styleLink w:val="fwNums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Restart w:val="0"/>
      <w:lvlText w:val="%1.%2."/>
      <w:lvlJc w:val="left"/>
      <w:pPr>
        <w:ind w:left="1134" w:hanging="567"/>
      </w:pPr>
      <w:rPr>
        <w:rFonts w:ascii="Arial" w:hAnsi="Arial" w:hint="default"/>
        <w:b/>
        <w:i w:val="0"/>
      </w:rPr>
    </w:lvl>
    <w:lvl w:ilvl="2">
      <w:start w:val="1"/>
      <w:numFmt w:val="decimal"/>
      <w:lvlText w:val="1.1.%3"/>
      <w:lvlJc w:val="left"/>
      <w:pPr>
        <w:ind w:left="2552" w:hanging="1134"/>
      </w:pPr>
      <w:rPr>
        <w:rFonts w:ascii="Arial" w:hAnsi="Arial" w:hint="default"/>
        <w:b/>
        <w:i w:val="0"/>
      </w:rPr>
    </w:lvl>
    <w:lvl w:ilvl="3">
      <w:start w:val="1"/>
      <w:numFmt w:val="none"/>
      <w:lvlText w:val="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11" w15:restartNumberingAfterBreak="0">
    <w:nsid w:val="62825E2E"/>
    <w:multiLevelType w:val="multilevel"/>
    <w:tmpl w:val="4086E27E"/>
    <w:lvl w:ilvl="0">
      <w:start w:val="1"/>
      <w:numFmt w:val="bullet"/>
      <w:pStyle w:val="fw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F928CE"/>
    <w:multiLevelType w:val="multilevel"/>
    <w:tmpl w:val="FB0212FE"/>
    <w:styleLink w:val="fwPlays"/>
    <w:lvl w:ilvl="0">
      <w:start w:val="1"/>
      <w:numFmt w:val="bullet"/>
      <w:pStyle w:val="fwPlay"/>
      <w:lvlText w:val=""/>
      <w:lvlPicBulletId w:val="0"/>
      <w:lvlJc w:val="left"/>
      <w:pPr>
        <w:tabs>
          <w:tab w:val="num" w:pos="0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7433B"/>
    <w:multiLevelType w:val="multilevel"/>
    <w:tmpl w:val="1C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62D69E9"/>
    <w:multiLevelType w:val="multilevel"/>
    <w:tmpl w:val="BEC64DF2"/>
    <w:styleLink w:val="fwNumLev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</w:rPr>
    </w:lvl>
    <w:lvl w:ilvl="1">
      <w:start w:val="1"/>
      <w:numFmt w:val="decimal"/>
      <w:lvlText w:val="%2.%1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789534D3"/>
    <w:multiLevelType w:val="hybridMultilevel"/>
    <w:tmpl w:val="5D48ED58"/>
    <w:lvl w:ilvl="0" w:tplc="F9000B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153093">
    <w:abstractNumId w:val="2"/>
  </w:num>
  <w:num w:numId="2" w16cid:durableId="1549295878">
    <w:abstractNumId w:val="15"/>
  </w:num>
  <w:num w:numId="3" w16cid:durableId="2017996403">
    <w:abstractNumId w:val="15"/>
  </w:num>
  <w:num w:numId="4" w16cid:durableId="116026833">
    <w:abstractNumId w:val="15"/>
  </w:num>
  <w:num w:numId="5" w16cid:durableId="456340482">
    <w:abstractNumId w:val="15"/>
  </w:num>
  <w:num w:numId="6" w16cid:durableId="1285192033">
    <w:abstractNumId w:val="1"/>
  </w:num>
  <w:num w:numId="7" w16cid:durableId="943851988">
    <w:abstractNumId w:val="11"/>
  </w:num>
  <w:num w:numId="8" w16cid:durableId="1873418747">
    <w:abstractNumId w:val="4"/>
  </w:num>
  <w:num w:numId="9" w16cid:durableId="2039774826">
    <w:abstractNumId w:val="10"/>
  </w:num>
  <w:num w:numId="10" w16cid:durableId="2071491380">
    <w:abstractNumId w:val="5"/>
  </w:num>
  <w:num w:numId="11" w16cid:durableId="1650016797">
    <w:abstractNumId w:val="14"/>
  </w:num>
  <w:num w:numId="12" w16cid:durableId="555166714">
    <w:abstractNumId w:val="7"/>
  </w:num>
  <w:num w:numId="13" w16cid:durableId="1450080816">
    <w:abstractNumId w:val="8"/>
  </w:num>
  <w:num w:numId="14" w16cid:durableId="1393308384">
    <w:abstractNumId w:val="12"/>
  </w:num>
  <w:num w:numId="15" w16cid:durableId="507410274">
    <w:abstractNumId w:val="6"/>
  </w:num>
  <w:num w:numId="16" w16cid:durableId="839394848">
    <w:abstractNumId w:val="9"/>
  </w:num>
  <w:num w:numId="17" w16cid:durableId="1690178721">
    <w:abstractNumId w:val="0"/>
  </w:num>
  <w:num w:numId="18" w16cid:durableId="1725331739">
    <w:abstractNumId w:val="13"/>
  </w:num>
  <w:num w:numId="19" w16cid:durableId="1313950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bMwMTUyNbE0NTNW0lEKTi0uzszPAykwqQUAwUSXrCwAAAA="/>
  </w:docVars>
  <w:rsids>
    <w:rsidRoot w:val="00C24082"/>
    <w:rsid w:val="000724ED"/>
    <w:rsid w:val="000D00DF"/>
    <w:rsid w:val="000E1788"/>
    <w:rsid w:val="00153C8E"/>
    <w:rsid w:val="00177908"/>
    <w:rsid w:val="00327381"/>
    <w:rsid w:val="00332111"/>
    <w:rsid w:val="0040304E"/>
    <w:rsid w:val="00475E4B"/>
    <w:rsid w:val="004969B2"/>
    <w:rsid w:val="004D179A"/>
    <w:rsid w:val="00515301"/>
    <w:rsid w:val="0053305C"/>
    <w:rsid w:val="00573C5E"/>
    <w:rsid w:val="00604B5F"/>
    <w:rsid w:val="007C383E"/>
    <w:rsid w:val="007C5A85"/>
    <w:rsid w:val="00833640"/>
    <w:rsid w:val="00875EAD"/>
    <w:rsid w:val="008C1689"/>
    <w:rsid w:val="0092071A"/>
    <w:rsid w:val="00934698"/>
    <w:rsid w:val="00943883"/>
    <w:rsid w:val="00982735"/>
    <w:rsid w:val="00990BF3"/>
    <w:rsid w:val="00B640EC"/>
    <w:rsid w:val="00BC6B82"/>
    <w:rsid w:val="00C24082"/>
    <w:rsid w:val="00C81721"/>
    <w:rsid w:val="00D078B6"/>
    <w:rsid w:val="00D73DB2"/>
    <w:rsid w:val="00DF79DB"/>
    <w:rsid w:val="00F36BCB"/>
    <w:rsid w:val="00F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5CCFF0E6"/>
  <w15:chartTrackingRefBased/>
  <w15:docId w15:val="{123CF2F9-FAB1-480B-B0DC-26883FC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theme="minorBidi"/>
        <w:sz w:val="22"/>
        <w:szCs w:val="22"/>
        <w:lang w:val="en-ZA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rsid w:val="00327381"/>
    <w:pPr>
      <w:spacing w:before="180" w:after="180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2"/>
    <w:rsid w:val="0032738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rsid w:val="0032738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rsid w:val="0032738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rsid w:val="0032738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32738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327381"/>
    <w:p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32738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2"/>
    <w:rsid w:val="0032738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327381"/>
    <w:p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3273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7381"/>
  </w:style>
  <w:style w:type="character" w:customStyle="1" w:styleId="Heading2Char">
    <w:name w:val="Heading 2 Char"/>
    <w:basedOn w:val="DefaultParagraphFont"/>
    <w:link w:val="Heading2"/>
    <w:uiPriority w:val="2"/>
    <w:rsid w:val="00327381"/>
    <w:rPr>
      <w:rFonts w:cs="Arial"/>
      <w:b/>
      <w:bCs/>
      <w:i/>
      <w:iCs/>
      <w:sz w:val="28"/>
      <w:szCs w:val="28"/>
    </w:rPr>
  </w:style>
  <w:style w:type="paragraph" w:styleId="TOC3">
    <w:name w:val="toc 3"/>
    <w:basedOn w:val="Normal"/>
    <w:next w:val="Normal"/>
    <w:uiPriority w:val="39"/>
    <w:rsid w:val="00327381"/>
    <w:pPr>
      <w:spacing w:before="0" w:after="0"/>
      <w:ind w:left="482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2"/>
    <w:rsid w:val="00327381"/>
    <w:rPr>
      <w:rFonts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uiPriority w:val="39"/>
    <w:rsid w:val="00327381"/>
    <w:pPr>
      <w:tabs>
        <w:tab w:val="right" w:pos="10206"/>
      </w:tabs>
      <w:spacing w:before="240" w:after="120"/>
      <w:ind w:left="567" w:hanging="567"/>
    </w:pPr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327381"/>
    <w:rPr>
      <w:rFonts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32738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32738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2"/>
    <w:rsid w:val="0032738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2"/>
    <w:rsid w:val="00327381"/>
    <w:rPr>
      <w:rFonts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2"/>
    <w:rsid w:val="00327381"/>
    <w:rPr>
      <w:rFonts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2"/>
    <w:rsid w:val="00327381"/>
    <w:rPr>
      <w:rFonts w:cs="Arial"/>
    </w:rPr>
  </w:style>
  <w:style w:type="paragraph" w:customStyle="1" w:styleId="fwBubble">
    <w:name w:val="fwBubble"/>
    <w:basedOn w:val="fwNormal"/>
    <w:uiPriority w:val="1"/>
    <w:qFormat/>
    <w:rsid w:val="00327381"/>
    <w:pPr>
      <w:spacing w:before="0" w:after="0"/>
    </w:pPr>
    <w:rPr>
      <w:rFonts w:cstheme="minorBidi"/>
      <w:color w:val="000000" w:themeColor="text1"/>
      <w:sz w:val="20"/>
      <w:szCs w:val="22"/>
      <w:lang w:eastAsia="en-ZA"/>
    </w:rPr>
  </w:style>
  <w:style w:type="paragraph" w:customStyle="1" w:styleId="fwPATTitle">
    <w:name w:val="fwPATTitle"/>
    <w:basedOn w:val="fwNormal"/>
    <w:next w:val="fwNormal"/>
    <w:uiPriority w:val="2"/>
    <w:rsid w:val="00327381"/>
    <w:pPr>
      <w:jc w:val="center"/>
    </w:pPr>
    <w:rPr>
      <w:b/>
      <w:sz w:val="56"/>
    </w:rPr>
  </w:style>
  <w:style w:type="paragraph" w:customStyle="1" w:styleId="fwBullet">
    <w:name w:val="fwBullet"/>
    <w:basedOn w:val="fwNormal"/>
    <w:link w:val="fwBulletChar"/>
    <w:uiPriority w:val="1"/>
    <w:qFormat/>
    <w:rsid w:val="00327381"/>
    <w:pPr>
      <w:numPr>
        <w:numId w:val="7"/>
      </w:numPr>
      <w:spacing w:before="60" w:after="60"/>
    </w:pPr>
  </w:style>
  <w:style w:type="paragraph" w:customStyle="1" w:styleId="fwDoc">
    <w:name w:val="fwDoc"/>
    <w:basedOn w:val="fwNormal"/>
    <w:next w:val="fwNormal"/>
    <w:uiPriority w:val="2"/>
    <w:rsid w:val="00327381"/>
    <w:pPr>
      <w:spacing w:line="360" w:lineRule="auto"/>
      <w:jc w:val="center"/>
    </w:pPr>
    <w:rPr>
      <w:color w:val="2F5496" w:themeColor="accent1" w:themeShade="BF"/>
      <w:sz w:val="48"/>
    </w:rPr>
  </w:style>
  <w:style w:type="paragraph" w:customStyle="1" w:styleId="fwName">
    <w:name w:val="fwName"/>
    <w:basedOn w:val="fwPATTitle"/>
    <w:next w:val="fwNormal"/>
    <w:uiPriority w:val="2"/>
    <w:rsid w:val="00327381"/>
    <w:rPr>
      <w:color w:val="0070C0"/>
      <w:sz w:val="48"/>
    </w:rPr>
  </w:style>
  <w:style w:type="paragraph" w:customStyle="1" w:styleId="fwCode">
    <w:name w:val="fwCode"/>
    <w:basedOn w:val="fwNormal"/>
    <w:uiPriority w:val="1"/>
    <w:qFormat/>
    <w:rsid w:val="00F43056"/>
    <w:pPr>
      <w:spacing w:before="0" w:after="0"/>
    </w:pPr>
    <w:rPr>
      <w:rFonts w:ascii="Courier New" w:hAnsi="Courier New" w:cstheme="minorBidi"/>
      <w:szCs w:val="22"/>
      <w:lang w:eastAsia="en-ZA"/>
    </w:rPr>
  </w:style>
  <w:style w:type="paragraph" w:customStyle="1" w:styleId="fwEx">
    <w:name w:val="fwEx"/>
    <w:next w:val="fwNormal"/>
    <w:qFormat/>
    <w:rsid w:val="00327381"/>
    <w:pPr>
      <w:pBdr>
        <w:top w:val="single" w:sz="18" w:space="5" w:color="7030A0"/>
        <w:bottom w:val="single" w:sz="18" w:space="5" w:color="7030A0"/>
      </w:pBdr>
      <w:shd w:val="pct10" w:color="FFF2CC" w:themeColor="accent4" w:themeTint="33" w:fill="FFF2CC" w:themeFill="accent4" w:themeFillTint="33"/>
      <w:spacing w:before="360" w:after="240"/>
      <w:jc w:val="center"/>
      <w:outlineLvl w:val="2"/>
    </w:pPr>
    <w:rPr>
      <w:rFonts w:ascii="Arial Rounded MT Bold" w:eastAsiaTheme="minorEastAsia" w:hAnsi="Arial Rounded MT Bold"/>
      <w:b/>
      <w:color w:val="7030A0"/>
      <w:sz w:val="32"/>
      <w:lang w:eastAsia="en-ZA"/>
    </w:rPr>
  </w:style>
  <w:style w:type="paragraph" w:customStyle="1" w:styleId="fwFooter">
    <w:name w:val="fwFooter"/>
    <w:basedOn w:val="Normal"/>
    <w:uiPriority w:val="1"/>
    <w:qFormat/>
    <w:rsid w:val="00327381"/>
    <w:pPr>
      <w:pBdr>
        <w:top w:val="single" w:sz="12" w:space="1" w:color="333333"/>
      </w:pBdr>
      <w:tabs>
        <w:tab w:val="right" w:pos="10206"/>
      </w:tabs>
      <w:spacing w:before="120" w:after="0"/>
    </w:pPr>
    <w:rPr>
      <w:rFonts w:eastAsiaTheme="minorEastAsia" w:cstheme="minorBidi"/>
      <w:sz w:val="18"/>
      <w:szCs w:val="22"/>
      <w:lang w:eastAsia="en-ZA"/>
    </w:rPr>
  </w:style>
  <w:style w:type="paragraph" w:customStyle="1" w:styleId="fwFrontPage">
    <w:name w:val="fwFrontPage"/>
    <w:uiPriority w:val="1"/>
    <w:rsid w:val="00327381"/>
    <w:pPr>
      <w:spacing w:before="0" w:after="160" w:line="259" w:lineRule="auto"/>
      <w:jc w:val="center"/>
    </w:pPr>
    <w:rPr>
      <w:rFonts w:eastAsiaTheme="minorEastAsia"/>
      <w:b/>
      <w:sz w:val="96"/>
      <w:lang w:eastAsia="en-ZA"/>
    </w:rPr>
  </w:style>
  <w:style w:type="paragraph" w:customStyle="1" w:styleId="fwHead1">
    <w:name w:val="fwHead1"/>
    <w:basedOn w:val="fwNormal"/>
    <w:next w:val="fwNormal"/>
    <w:qFormat/>
    <w:rsid w:val="00327381"/>
    <w:pPr>
      <w:pBdr>
        <w:top w:val="thinThickMediumGap" w:sz="24" w:space="1" w:color="0070C0"/>
        <w:left w:val="thinThickMediumGap" w:sz="24" w:space="4" w:color="0070C0"/>
        <w:bottom w:val="thickThinMediumGap" w:sz="24" w:space="1" w:color="0070C0"/>
        <w:right w:val="thickThinMediumGap" w:sz="24" w:space="4" w:color="0070C0"/>
      </w:pBdr>
      <w:shd w:val="solid" w:color="0070C0" w:fill="auto"/>
      <w:tabs>
        <w:tab w:val="clear" w:pos="567"/>
      </w:tabs>
      <w:spacing w:after="120"/>
      <w:ind w:left="1134" w:hanging="1134"/>
      <w:outlineLvl w:val="0"/>
    </w:pPr>
    <w:rPr>
      <w:rFonts w:ascii="Arial Black" w:hAnsi="Arial Black" w:cstheme="minorBidi"/>
      <w:b/>
      <w:color w:val="FFFFFF" w:themeColor="background1"/>
      <w:sz w:val="40"/>
      <w:szCs w:val="22"/>
      <w:lang w:eastAsia="en-ZA"/>
    </w:rPr>
  </w:style>
  <w:style w:type="paragraph" w:customStyle="1" w:styleId="fwHead2">
    <w:name w:val="fwHead2"/>
    <w:next w:val="Normal"/>
    <w:qFormat/>
    <w:rsid w:val="00327381"/>
    <w:pPr>
      <w:spacing w:before="360" w:after="120"/>
      <w:ind w:left="964" w:hanging="964"/>
      <w:outlineLvl w:val="1"/>
    </w:pPr>
    <w:rPr>
      <w:rFonts w:ascii="Arial Rounded MT Bold" w:eastAsiaTheme="minorEastAsia" w:hAnsi="Arial Rounded MT Bold"/>
      <w:b/>
      <w:color w:val="0070C0"/>
      <w:sz w:val="32"/>
      <w:lang w:eastAsia="en-ZA"/>
    </w:rPr>
  </w:style>
  <w:style w:type="paragraph" w:styleId="TOC2">
    <w:name w:val="toc 2"/>
    <w:basedOn w:val="Normal"/>
    <w:next w:val="Normal"/>
    <w:uiPriority w:val="39"/>
    <w:rsid w:val="00327381"/>
    <w:pPr>
      <w:spacing w:before="0" w:after="0"/>
      <w:ind w:left="238"/>
    </w:pPr>
  </w:style>
  <w:style w:type="paragraph" w:customStyle="1" w:styleId="fwHead3">
    <w:name w:val="fwHead3"/>
    <w:basedOn w:val="fwNormal"/>
    <w:next w:val="fwNormal"/>
    <w:qFormat/>
    <w:rsid w:val="00327381"/>
    <w:pPr>
      <w:spacing w:before="240" w:after="120"/>
      <w:ind w:left="1134" w:hanging="1134"/>
      <w:outlineLvl w:val="2"/>
    </w:pPr>
    <w:rPr>
      <w:rFonts w:ascii="Arial Rounded MT Bold" w:hAnsi="Arial Rounded MT Bold" w:cstheme="minorBidi"/>
      <w:b/>
      <w:color w:val="0070C0"/>
      <w:sz w:val="28"/>
      <w:szCs w:val="22"/>
      <w:lang w:eastAsia="en-ZA"/>
    </w:rPr>
  </w:style>
  <w:style w:type="paragraph" w:customStyle="1" w:styleId="fwHead4">
    <w:name w:val="fwHead4"/>
    <w:basedOn w:val="fwNormal"/>
    <w:next w:val="fwNormal"/>
    <w:link w:val="fwHead4Char"/>
    <w:rsid w:val="00327381"/>
    <w:pPr>
      <w:spacing w:after="120"/>
      <w:ind w:left="1701" w:hanging="1701"/>
      <w:outlineLvl w:val="3"/>
    </w:pPr>
    <w:rPr>
      <w:rFonts w:ascii="Arial Rounded MT Bold" w:hAnsi="Arial Rounded MT Bold"/>
      <w:b/>
    </w:rPr>
  </w:style>
  <w:style w:type="character" w:customStyle="1" w:styleId="fwHead4Char">
    <w:name w:val="fwHead4 Char"/>
    <w:basedOn w:val="fwNormalChar"/>
    <w:link w:val="fwHead4"/>
    <w:rsid w:val="00327381"/>
    <w:rPr>
      <w:rFonts w:ascii="Arial Rounded MT Bold" w:eastAsiaTheme="minorEastAsia" w:hAnsi="Arial Rounded MT Bold" w:cs="Times New Roman"/>
      <w:b/>
      <w:sz w:val="24"/>
      <w:szCs w:val="24"/>
    </w:rPr>
  </w:style>
  <w:style w:type="paragraph" w:customStyle="1" w:styleId="fwHeader">
    <w:name w:val="fwHeader"/>
    <w:basedOn w:val="Header"/>
    <w:uiPriority w:val="1"/>
    <w:qFormat/>
    <w:rsid w:val="00327381"/>
    <w:pPr>
      <w:pBdr>
        <w:bottom w:val="single" w:sz="12" w:space="1" w:color="333333"/>
      </w:pBdr>
      <w:tabs>
        <w:tab w:val="clear" w:pos="4513"/>
        <w:tab w:val="clear" w:pos="9026"/>
        <w:tab w:val="right" w:pos="9923"/>
      </w:tabs>
      <w:spacing w:before="180" w:after="120"/>
    </w:pPr>
    <w:rPr>
      <w:rFonts w:ascii="Arial" w:eastAsiaTheme="minorEastAsia" w:hAnsi="Arial" w:cstheme="minorBidi"/>
      <w:szCs w:val="22"/>
      <w:lang w:eastAsia="en-ZA"/>
    </w:rPr>
  </w:style>
  <w:style w:type="paragraph" w:styleId="Header">
    <w:name w:val="header"/>
    <w:basedOn w:val="Normal"/>
    <w:link w:val="HeaderChar"/>
    <w:uiPriority w:val="2"/>
    <w:unhideWhenUsed/>
    <w:rsid w:val="00327381"/>
    <w:pPr>
      <w:tabs>
        <w:tab w:val="center" w:pos="4513"/>
        <w:tab w:val="right" w:pos="9026"/>
      </w:tabs>
      <w:spacing w:before="0" w:after="0"/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327381"/>
    <w:rPr>
      <w:rFonts w:ascii="Times New Roman" w:hAnsi="Times New Roman" w:cs="Times New Roman"/>
      <w:sz w:val="20"/>
      <w:szCs w:val="24"/>
    </w:rPr>
  </w:style>
  <w:style w:type="paragraph" w:customStyle="1" w:styleId="fwJava">
    <w:name w:val="fwJava"/>
    <w:basedOn w:val="fwNormal"/>
    <w:uiPriority w:val="1"/>
    <w:qFormat/>
    <w:rsid w:val="00327381"/>
    <w:pPr>
      <w:spacing w:before="0" w:after="0"/>
    </w:pPr>
    <w:rPr>
      <w:rFonts w:ascii="Courier New" w:hAnsi="Courier New" w:cs="Courier New"/>
      <w:szCs w:val="22"/>
      <w:lang w:eastAsia="en-ZA"/>
    </w:rPr>
  </w:style>
  <w:style w:type="paragraph" w:customStyle="1" w:styleId="fwLine">
    <w:name w:val="fwLine"/>
    <w:basedOn w:val="fwNormal"/>
    <w:next w:val="fwNormal"/>
    <w:uiPriority w:val="1"/>
    <w:qFormat/>
    <w:rsid w:val="00327381"/>
    <w:pPr>
      <w:pBdr>
        <w:bottom w:val="single" w:sz="12" w:space="1" w:color="auto"/>
      </w:pBdr>
    </w:pPr>
    <w:rPr>
      <w:rFonts w:cstheme="minorBidi"/>
      <w:sz w:val="8"/>
      <w:szCs w:val="22"/>
      <w:lang w:eastAsia="en-ZA"/>
    </w:rPr>
  </w:style>
  <w:style w:type="paragraph" w:customStyle="1" w:styleId="fwNumber">
    <w:name w:val="fwNumber"/>
    <w:uiPriority w:val="1"/>
    <w:qFormat/>
    <w:rsid w:val="00327381"/>
    <w:pPr>
      <w:numPr>
        <w:numId w:val="12"/>
      </w:numPr>
      <w:spacing w:after="120"/>
    </w:pPr>
    <w:rPr>
      <w:rFonts w:eastAsiaTheme="minorEastAsia"/>
      <w:lang w:eastAsia="en-ZA"/>
    </w:rPr>
  </w:style>
  <w:style w:type="numbering" w:customStyle="1" w:styleId="fwNumbers">
    <w:name w:val="fwNumbers"/>
    <w:uiPriority w:val="99"/>
    <w:rsid w:val="00327381"/>
    <w:pPr>
      <w:numPr>
        <w:numId w:val="8"/>
      </w:numPr>
    </w:pPr>
  </w:style>
  <w:style w:type="numbering" w:customStyle="1" w:styleId="fwNums">
    <w:name w:val="fwNums"/>
    <w:uiPriority w:val="99"/>
    <w:rsid w:val="00327381"/>
    <w:pPr>
      <w:numPr>
        <w:numId w:val="9"/>
      </w:numPr>
    </w:pPr>
  </w:style>
  <w:style w:type="paragraph" w:customStyle="1" w:styleId="fwPseudo">
    <w:name w:val="fwPseudo"/>
    <w:basedOn w:val="fwCode"/>
    <w:qFormat/>
    <w:rsid w:val="00327381"/>
    <w:pPr>
      <w:tabs>
        <w:tab w:val="left" w:pos="1134"/>
      </w:tabs>
    </w:pPr>
    <w:rPr>
      <w:rFonts w:ascii="Comic Sans MS" w:hAnsi="Comic Sans MS"/>
    </w:rPr>
  </w:style>
  <w:style w:type="paragraph" w:customStyle="1" w:styleId="fwRef">
    <w:name w:val="fwRef"/>
    <w:basedOn w:val="fwNormal"/>
    <w:next w:val="fwNormal"/>
    <w:qFormat/>
    <w:rsid w:val="00327381"/>
    <w:pPr>
      <w:spacing w:before="60" w:after="60"/>
      <w:jc w:val="right"/>
    </w:pPr>
    <w:rPr>
      <w:rFonts w:cstheme="minorBidi"/>
      <w:b/>
      <w:sz w:val="16"/>
      <w:szCs w:val="22"/>
      <w:lang w:eastAsia="en-ZA"/>
    </w:rPr>
  </w:style>
  <w:style w:type="paragraph" w:customStyle="1" w:styleId="fwTOC">
    <w:name w:val="fwTOC"/>
    <w:basedOn w:val="Normal"/>
    <w:uiPriority w:val="1"/>
    <w:rsid w:val="00327381"/>
    <w:pPr>
      <w:spacing w:before="120" w:after="360"/>
    </w:pPr>
    <w:rPr>
      <w:rFonts w:eastAsiaTheme="minorEastAsia" w:cstheme="minorBidi"/>
      <w:b/>
      <w:sz w:val="36"/>
      <w:szCs w:val="22"/>
      <w:lang w:eastAsia="en-ZA"/>
    </w:rPr>
  </w:style>
  <w:style w:type="paragraph" w:styleId="TOC4">
    <w:name w:val="toc 4"/>
    <w:basedOn w:val="Normal"/>
    <w:next w:val="Normal"/>
    <w:uiPriority w:val="39"/>
    <w:unhideWhenUsed/>
    <w:rsid w:val="00327381"/>
    <w:pPr>
      <w:spacing w:before="0"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27381"/>
    <w:pPr>
      <w:tabs>
        <w:tab w:val="left" w:pos="1880"/>
        <w:tab w:val="right" w:leader="dot" w:pos="9912"/>
      </w:tabs>
      <w:spacing w:before="0" w:after="0"/>
      <w:ind w:left="879"/>
    </w:pPr>
    <w:rPr>
      <w:rFonts w:eastAsiaTheme="minorEastAsia" w:cstheme="minorBidi"/>
      <w:sz w:val="20"/>
      <w:szCs w:val="22"/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327381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327381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327381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327381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ZA"/>
    </w:rPr>
  </w:style>
  <w:style w:type="table" w:styleId="TableGrid">
    <w:name w:val="Table Grid"/>
    <w:basedOn w:val="TableNormal"/>
    <w:uiPriority w:val="59"/>
    <w:rsid w:val="00327381"/>
    <w:pPr>
      <w:spacing w:before="60" w:after="60"/>
    </w:pPr>
    <w:rPr>
      <w:rFonts w:eastAsia="MS Mincho" w:cs="Times New Roman"/>
      <w:szCs w:val="20"/>
      <w:lang w:eastAsia="en-Z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wNote">
    <w:name w:val="fwNote"/>
    <w:basedOn w:val="Normal"/>
    <w:uiPriority w:val="1"/>
    <w:qFormat/>
    <w:rsid w:val="00327381"/>
    <w:pPr>
      <w:ind w:left="851" w:hanging="851"/>
    </w:pPr>
    <w:rPr>
      <w:rFonts w:eastAsiaTheme="minorEastAsia" w:cstheme="minorBidi"/>
      <w:bCs/>
      <w:color w:val="C00000"/>
      <w:szCs w:val="22"/>
      <w:lang w:eastAsia="en-ZA"/>
    </w:rPr>
  </w:style>
  <w:style w:type="paragraph" w:customStyle="1" w:styleId="fwPlay">
    <w:name w:val="fwPlay"/>
    <w:qFormat/>
    <w:rsid w:val="00327381"/>
    <w:pPr>
      <w:numPr>
        <w:numId w:val="14"/>
      </w:numPr>
      <w:spacing w:after="120"/>
    </w:pPr>
    <w:rPr>
      <w:rFonts w:eastAsiaTheme="minorEastAsia" w:cs="Times New Roman"/>
      <w:szCs w:val="24"/>
      <w:lang w:val="en-US"/>
    </w:rPr>
  </w:style>
  <w:style w:type="paragraph" w:customStyle="1" w:styleId="fwBox">
    <w:name w:val="fwBox"/>
    <w:basedOn w:val="Normal"/>
    <w:uiPriority w:val="1"/>
    <w:rsid w:val="00327381"/>
    <w:pPr>
      <w:spacing w:after="120"/>
    </w:pPr>
    <w:rPr>
      <w:rFonts w:ascii="Calibri" w:eastAsiaTheme="minorEastAsia" w:hAnsi="Calibri"/>
      <w:szCs w:val="20"/>
      <w:lang w:eastAsia="en-ZA"/>
    </w:rPr>
  </w:style>
  <w:style w:type="paragraph" w:customStyle="1" w:styleId="fwTable">
    <w:name w:val="fwTable"/>
    <w:basedOn w:val="Normal"/>
    <w:qFormat/>
    <w:rsid w:val="00327381"/>
    <w:pPr>
      <w:spacing w:before="60" w:after="60"/>
    </w:pPr>
    <w:rPr>
      <w:rFonts w:eastAsiaTheme="minorEastAsia" w:cstheme="minorBidi"/>
      <w:szCs w:val="22"/>
      <w:lang w:eastAsia="en-ZA"/>
    </w:rPr>
  </w:style>
  <w:style w:type="paragraph" w:customStyle="1" w:styleId="fwNormal">
    <w:name w:val="fwNormal"/>
    <w:basedOn w:val="Normal"/>
    <w:link w:val="fwNormalChar"/>
    <w:uiPriority w:val="1"/>
    <w:qFormat/>
    <w:rsid w:val="00327381"/>
    <w:pPr>
      <w:tabs>
        <w:tab w:val="left" w:pos="567"/>
      </w:tabs>
    </w:pPr>
    <w:rPr>
      <w:rFonts w:eastAsiaTheme="minorEastAsia"/>
      <w:sz w:val="24"/>
    </w:rPr>
  </w:style>
  <w:style w:type="character" w:customStyle="1" w:styleId="fwNormalChar">
    <w:name w:val="fwNormal Char"/>
    <w:basedOn w:val="DefaultParagraphFont"/>
    <w:link w:val="fwNormal"/>
    <w:uiPriority w:val="1"/>
    <w:rsid w:val="00327381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2"/>
    <w:rsid w:val="00327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2"/>
    <w:rsid w:val="00327381"/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738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327381"/>
    <w:rPr>
      <w:color w:val="0563C1" w:themeColor="hyperlink"/>
      <w:u w:val="single"/>
    </w:rPr>
  </w:style>
  <w:style w:type="paragraph" w:customStyle="1" w:styleId="Heading">
    <w:name w:val="Heading"/>
    <w:aliases w:val="1"/>
    <w:basedOn w:val="Normal"/>
    <w:uiPriority w:val="2"/>
    <w:rsid w:val="00327381"/>
    <w:pPr>
      <w:spacing w:before="0" w:after="160" w:line="259" w:lineRule="auto"/>
    </w:pPr>
    <w:rPr>
      <w:rFonts w:ascii="Arial Rounded MT Bold" w:eastAsiaTheme="minorHAnsi" w:hAnsi="Arial Rounded MT Bold"/>
      <w:b/>
      <w:sz w:val="36"/>
    </w:rPr>
  </w:style>
  <w:style w:type="character" w:customStyle="1" w:styleId="fwBulletChar">
    <w:name w:val="fwBullet Char"/>
    <w:basedOn w:val="fwNormalChar"/>
    <w:link w:val="fwBullet"/>
    <w:uiPriority w:val="1"/>
    <w:rsid w:val="00327381"/>
    <w:rPr>
      <w:rFonts w:eastAsiaTheme="minorEastAsia" w:cs="Times New Roman"/>
      <w:sz w:val="24"/>
      <w:szCs w:val="24"/>
    </w:rPr>
  </w:style>
  <w:style w:type="paragraph" w:customStyle="1" w:styleId="fwHead5">
    <w:name w:val="fwHead5"/>
    <w:basedOn w:val="fwHead4"/>
    <w:next w:val="fwNormal"/>
    <w:link w:val="fwHead5Char"/>
    <w:rsid w:val="00327381"/>
    <w:pPr>
      <w:tabs>
        <w:tab w:val="clear" w:pos="567"/>
      </w:tabs>
      <w:ind w:left="0" w:firstLine="0"/>
      <w:outlineLvl w:val="4"/>
    </w:pPr>
    <w:rPr>
      <w:sz w:val="20"/>
      <w:szCs w:val="20"/>
      <w:lang w:eastAsia="en-ZA"/>
    </w:rPr>
  </w:style>
  <w:style w:type="character" w:customStyle="1" w:styleId="fwHead5Char">
    <w:name w:val="fwHead5 Char"/>
    <w:basedOn w:val="DefaultParagraphFont"/>
    <w:link w:val="fwHead5"/>
    <w:rsid w:val="00327381"/>
    <w:rPr>
      <w:rFonts w:ascii="Arial Rounded MT Bold" w:eastAsiaTheme="minorEastAsia" w:hAnsi="Arial Rounded MT Bold" w:cs="Times New Roman"/>
      <w:b/>
      <w:sz w:val="20"/>
      <w:szCs w:val="20"/>
      <w:lang w:eastAsia="en-ZA"/>
    </w:rPr>
  </w:style>
  <w:style w:type="numbering" w:customStyle="1" w:styleId="fwPlays">
    <w:name w:val="fwPlays"/>
    <w:uiPriority w:val="99"/>
    <w:rsid w:val="00327381"/>
    <w:pPr>
      <w:numPr>
        <w:numId w:val="14"/>
      </w:numPr>
    </w:pPr>
  </w:style>
  <w:style w:type="paragraph" w:customStyle="1" w:styleId="fwNLev1">
    <w:name w:val="fwNLev1"/>
    <w:uiPriority w:val="2"/>
    <w:qFormat/>
    <w:rsid w:val="00327381"/>
    <w:pPr>
      <w:numPr>
        <w:numId w:val="17"/>
      </w:numPr>
      <w:spacing w:after="120"/>
    </w:pPr>
    <w:rPr>
      <w:rFonts w:eastAsiaTheme="minorEastAsia"/>
      <w:lang w:eastAsia="en-ZA"/>
    </w:rPr>
  </w:style>
  <w:style w:type="paragraph" w:customStyle="1" w:styleId="fwNLev2">
    <w:name w:val="fwNLev2"/>
    <w:uiPriority w:val="2"/>
    <w:qFormat/>
    <w:rsid w:val="00327381"/>
    <w:pPr>
      <w:numPr>
        <w:ilvl w:val="1"/>
        <w:numId w:val="17"/>
      </w:numPr>
      <w:spacing w:before="60" w:after="60"/>
    </w:pPr>
    <w:rPr>
      <w:rFonts w:eastAsiaTheme="minorEastAsia"/>
      <w:lang w:eastAsia="en-ZA"/>
    </w:rPr>
  </w:style>
  <w:style w:type="numbering" w:customStyle="1" w:styleId="fwNumLevs">
    <w:name w:val="fwNumLevs"/>
    <w:uiPriority w:val="99"/>
    <w:rsid w:val="00327381"/>
    <w:pPr>
      <w:numPr>
        <w:numId w:val="11"/>
      </w:numPr>
    </w:pPr>
  </w:style>
  <w:style w:type="numbering" w:customStyle="1" w:styleId="fwNumsLevs">
    <w:name w:val="fwNumsLevs"/>
    <w:uiPriority w:val="99"/>
    <w:rsid w:val="00327381"/>
    <w:pPr>
      <w:numPr>
        <w:numId w:val="16"/>
      </w:numPr>
    </w:pPr>
  </w:style>
  <w:style w:type="numbering" w:customStyle="1" w:styleId="fwNums1">
    <w:name w:val="fwNums1"/>
    <w:uiPriority w:val="99"/>
    <w:rsid w:val="00327381"/>
    <w:pPr>
      <w:numPr>
        <w:numId w:val="10"/>
      </w:numPr>
    </w:pPr>
  </w:style>
  <w:style w:type="paragraph" w:customStyle="1" w:styleId="fwActivity">
    <w:name w:val="fwActivity"/>
    <w:basedOn w:val="fwNormal"/>
    <w:next w:val="fwPlay"/>
    <w:qFormat/>
    <w:rsid w:val="00327381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pct15" w:color="E2EFD9" w:themeColor="accent6" w:themeTint="33" w:fill="E2EFD9" w:themeFill="accent6" w:themeFillTint="33"/>
      <w:spacing w:before="240" w:after="120"/>
      <w:jc w:val="center"/>
      <w:outlineLvl w:val="2"/>
    </w:pPr>
    <w:rPr>
      <w:rFonts w:ascii="Arial Rounded MT Bold" w:hAnsi="Arial Rounded MT Bold"/>
      <w:b/>
      <w:caps/>
      <w:color w:val="FF0000"/>
      <w:sz w:val="26"/>
    </w:rPr>
  </w:style>
  <w:style w:type="paragraph" w:customStyle="1" w:styleId="KnovHeading2">
    <w:name w:val="KnovHeading2"/>
    <w:basedOn w:val="Normal"/>
    <w:next w:val="Normal"/>
    <w:autoRedefine/>
    <w:uiPriority w:val="2"/>
    <w:rsid w:val="00327381"/>
    <w:pPr>
      <w:numPr>
        <w:numId w:val="13"/>
      </w:numPr>
      <w:tabs>
        <w:tab w:val="left" w:pos="1134"/>
      </w:tabs>
      <w:spacing w:before="120" w:after="60"/>
    </w:pPr>
    <w:rPr>
      <w:sz w:val="24"/>
      <w:szCs w:val="32"/>
      <w:lang w:val="en-GB" w:eastAsia="en-ZA"/>
    </w:rPr>
  </w:style>
  <w:style w:type="paragraph" w:customStyle="1" w:styleId="KnovNormalText">
    <w:name w:val="KnovNormalText"/>
    <w:link w:val="KnovNormalTextChar"/>
    <w:uiPriority w:val="2"/>
    <w:rsid w:val="00327381"/>
    <w:pPr>
      <w:spacing w:before="240" w:after="240"/>
    </w:pPr>
    <w:rPr>
      <w:rFonts w:cs="Times New Roman"/>
      <w:szCs w:val="24"/>
    </w:rPr>
  </w:style>
  <w:style w:type="character" w:customStyle="1" w:styleId="KnovNormalTextChar">
    <w:name w:val="KnovNormalText Char"/>
    <w:basedOn w:val="DefaultParagraphFont"/>
    <w:link w:val="KnovNormalText"/>
    <w:uiPriority w:val="2"/>
    <w:rsid w:val="00327381"/>
    <w:rPr>
      <w:rFonts w:cs="Times New Roman"/>
      <w:szCs w:val="24"/>
    </w:rPr>
  </w:style>
  <w:style w:type="paragraph" w:customStyle="1" w:styleId="paragraph">
    <w:name w:val="paragraph"/>
    <w:basedOn w:val="Normal"/>
    <w:uiPriority w:val="49"/>
    <w:rsid w:val="00327381"/>
    <w:pPr>
      <w:spacing w:before="100" w:beforeAutospacing="1" w:after="100" w:afterAutospacing="1"/>
    </w:pPr>
    <w:rPr>
      <w:rFonts w:ascii="Times New Roman" w:hAnsi="Times New Roman"/>
      <w:sz w:val="24"/>
      <w:lang w:eastAsia="en-ZA"/>
    </w:rPr>
  </w:style>
  <w:style w:type="paragraph" w:customStyle="1" w:styleId="Level1">
    <w:name w:val="Level 1"/>
    <w:basedOn w:val="Normal"/>
    <w:uiPriority w:val="2"/>
    <w:rsid w:val="00327381"/>
    <w:pPr>
      <w:widowControl w:val="0"/>
    </w:pPr>
    <w:rPr>
      <w:szCs w:val="20"/>
      <w:lang w:val="en-US" w:eastAsia="en-Z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27381"/>
    <w:pPr>
      <w:spacing w:before="0" w:after="0"/>
      <w:ind w:left="220" w:hanging="220"/>
    </w:pPr>
  </w:style>
  <w:style w:type="paragraph" w:styleId="IndexHeading">
    <w:name w:val="index heading"/>
    <w:basedOn w:val="Normal"/>
    <w:next w:val="Index1"/>
    <w:uiPriority w:val="99"/>
    <w:unhideWhenUsed/>
    <w:rsid w:val="00327381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basedOn w:val="DefaultParagraphFont"/>
    <w:uiPriority w:val="49"/>
    <w:rsid w:val="00327381"/>
    <w:rPr>
      <w:b/>
      <w:bCs/>
    </w:rPr>
  </w:style>
  <w:style w:type="paragraph" w:styleId="ListParagraph">
    <w:name w:val="List Paragraph"/>
    <w:basedOn w:val="Normal"/>
    <w:uiPriority w:val="49"/>
    <w:rsid w:val="00327381"/>
    <w:pPr>
      <w:ind w:left="720"/>
      <w:contextualSpacing/>
    </w:pPr>
  </w:style>
  <w:style w:type="paragraph" w:customStyle="1" w:styleId="fwHB1">
    <w:name w:val="fwHB1"/>
    <w:basedOn w:val="fwHead1"/>
    <w:uiPriority w:val="2"/>
    <w:qFormat/>
    <w:rsid w:val="00327381"/>
    <w:pPr>
      <w:pBdr>
        <w:top w:val="thinThickThinMediumGap" w:sz="24" w:space="1" w:color="0070C0"/>
        <w:bottom w:val="thinThickThinMediumGap" w:sz="24" w:space="1" w:color="0070C0"/>
      </w:pBdr>
      <w:shd w:val="solid" w:color="D5DCE4" w:themeColor="text2" w:themeTint="33" w:fill="D5DCE4" w:themeFill="text2" w:themeFillTint="33"/>
    </w:pPr>
    <w:rPr>
      <w:color w:val="44546A" w:themeColor="text2"/>
    </w:rPr>
  </w:style>
  <w:style w:type="paragraph" w:customStyle="1" w:styleId="fwHB2">
    <w:name w:val="fwHB2"/>
    <w:basedOn w:val="fwHead2"/>
    <w:uiPriority w:val="2"/>
    <w:qFormat/>
    <w:rsid w:val="00327381"/>
  </w:style>
  <w:style w:type="paragraph" w:customStyle="1" w:styleId="fwHB3">
    <w:name w:val="fwHB3"/>
    <w:basedOn w:val="fwHead3"/>
    <w:uiPriority w:val="2"/>
    <w:qFormat/>
    <w:rsid w:val="00327381"/>
  </w:style>
  <w:style w:type="paragraph" w:customStyle="1" w:styleId="fwHG5">
    <w:name w:val="fwHG5"/>
    <w:basedOn w:val="fwHead5"/>
    <w:uiPriority w:val="2"/>
    <w:rsid w:val="00327381"/>
    <w:rPr>
      <w:color w:val="009900"/>
    </w:rPr>
  </w:style>
  <w:style w:type="paragraph" w:customStyle="1" w:styleId="fwHB4">
    <w:name w:val="fwHB4"/>
    <w:basedOn w:val="fwHead4"/>
    <w:uiPriority w:val="2"/>
    <w:qFormat/>
    <w:rsid w:val="00327381"/>
    <w:rPr>
      <w:color w:val="0070C0"/>
      <w:sz w:val="26"/>
    </w:rPr>
  </w:style>
  <w:style w:type="paragraph" w:customStyle="1" w:styleId="fwHB5">
    <w:name w:val="fwHB5"/>
    <w:basedOn w:val="fwHead5"/>
    <w:uiPriority w:val="2"/>
    <w:rsid w:val="00327381"/>
    <w:rPr>
      <w:color w:val="0070C0"/>
      <w:sz w:val="24"/>
    </w:rPr>
  </w:style>
  <w:style w:type="paragraph" w:customStyle="1" w:styleId="fwHG1">
    <w:name w:val="fwHG1"/>
    <w:basedOn w:val="fwHB1"/>
    <w:uiPriority w:val="2"/>
    <w:qFormat/>
    <w:rsid w:val="00327381"/>
    <w:pPr>
      <w:pBdr>
        <w:top w:val="thinThickThinMediumGap" w:sz="24" w:space="1" w:color="00B050"/>
        <w:bottom w:val="thinThickThinMediumGap" w:sz="24" w:space="1" w:color="00B050"/>
      </w:pBdr>
      <w:shd w:val="solid" w:color="DBDBDB" w:themeColor="accent3" w:themeTint="66" w:fill="DBDBDB" w:themeFill="accent3" w:themeFillTint="66"/>
    </w:pPr>
    <w:rPr>
      <w:color w:val="009900"/>
    </w:rPr>
  </w:style>
  <w:style w:type="paragraph" w:customStyle="1" w:styleId="fwHG2">
    <w:name w:val="fwHG2"/>
    <w:basedOn w:val="fwHead2"/>
    <w:uiPriority w:val="2"/>
    <w:qFormat/>
    <w:rsid w:val="00327381"/>
    <w:rPr>
      <w:color w:val="009900"/>
    </w:rPr>
  </w:style>
  <w:style w:type="paragraph" w:customStyle="1" w:styleId="fwHG3">
    <w:name w:val="fwHG3"/>
    <w:basedOn w:val="fwHead3"/>
    <w:uiPriority w:val="2"/>
    <w:qFormat/>
    <w:rsid w:val="00327381"/>
    <w:rPr>
      <w:color w:val="009900"/>
    </w:rPr>
  </w:style>
  <w:style w:type="paragraph" w:customStyle="1" w:styleId="fwHG4">
    <w:name w:val="fwHG4"/>
    <w:basedOn w:val="fwHead4"/>
    <w:uiPriority w:val="2"/>
    <w:qFormat/>
    <w:rsid w:val="00327381"/>
    <w:rPr>
      <w:color w:val="009900"/>
      <w:sz w:val="26"/>
    </w:rPr>
  </w:style>
  <w:style w:type="numbering" w:customStyle="1" w:styleId="Style1">
    <w:name w:val="Style1"/>
    <w:uiPriority w:val="99"/>
    <w:rsid w:val="00327381"/>
    <w:pPr>
      <w:numPr>
        <w:numId w:val="18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3273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381"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7381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7381"/>
    <w:pPr>
      <w:spacing w:before="100" w:beforeAutospacing="1" w:after="100" w:afterAutospacing="1"/>
    </w:pPr>
    <w:rPr>
      <w:rFonts w:ascii="Times New Roman" w:hAnsi="Times New Roman"/>
      <w:sz w:val="24"/>
      <w:lang w:eastAsia="en-ZA"/>
    </w:rPr>
  </w:style>
  <w:style w:type="character" w:styleId="PlaceholderText">
    <w:name w:val="Placeholder Text"/>
    <w:basedOn w:val="DefaultParagraphFont"/>
    <w:uiPriority w:val="99"/>
    <w:semiHidden/>
    <w:rsid w:val="0032738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27381"/>
    <w:rPr>
      <w:color w:val="605E5C"/>
      <w:shd w:val="clear" w:color="auto" w:fill="E1DFDD"/>
    </w:rPr>
  </w:style>
  <w:style w:type="paragraph" w:customStyle="1" w:styleId="fwBlBub">
    <w:name w:val="fwBlBub"/>
    <w:basedOn w:val="fwBubble"/>
    <w:uiPriority w:val="2"/>
    <w:qFormat/>
    <w:rsid w:val="00327381"/>
    <w:rPr>
      <w:color w:val="002060"/>
    </w:rPr>
  </w:style>
  <w:style w:type="paragraph" w:customStyle="1" w:styleId="TOC1B">
    <w:name w:val="TOC1B"/>
    <w:basedOn w:val="TOC1"/>
    <w:uiPriority w:val="2"/>
    <w:rsid w:val="00327381"/>
    <w:rPr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iaKench\OneDrive%20-%20Funworks\Downloads\PA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D970-C35D-4536-BCE9-2482C3B6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 Template (1).dotx</Template>
  <TotalTime>7</TotalTime>
  <Pages>4</Pages>
  <Words>458</Words>
  <Characters>2172</Characters>
  <Application>Microsoft Office Word</Application>
  <DocSecurity>0</DocSecurity>
  <Lines>90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4.1	Technical Document</vt:lpstr>
      <vt:lpstr>    4.1.1	Externally Sourced Code</vt:lpstr>
      <vt:lpstr>    4.1.2	Explanation of Critical Algorithms</vt:lpstr>
      <vt:lpstr>    4.1.3	Advanced Techniques</vt:lpstr>
      <vt:lpstr>4.2	Testing Document</vt:lpstr>
      <vt:lpstr>    4.2.1	Evaluation of the Programmed Solution</vt:lpstr>
      <vt:lpstr>    4.2.2	Functional Testing</vt:lpstr>
      <vt:lpstr>2.2	Program Flow Diagram</vt:lpstr>
      <vt:lpstr>2.3	Class Diagrams</vt:lpstr>
      <vt:lpstr>    2.3.1	UML Diagram </vt:lpstr>
      <vt:lpstr>    2.3.2	Class Diagram 1</vt:lpstr>
      <vt:lpstr>    2.3.3	Class Diagram 2</vt:lpstr>
      <vt:lpstr>2.4	Secondary Storage Design</vt:lpstr>
      <vt:lpstr>    2.4.1	Text File 1 Name</vt:lpstr>
      <vt:lpstr>        2.4.1.1	Field List</vt:lpstr>
      <vt:lpstr>        2.4.1.2	Format</vt:lpstr>
      <vt:lpstr>        2.4.1.3	Sample Data</vt:lpstr>
      <vt:lpstr>2.5	Explanation of Secondary Storage</vt:lpstr>
      <vt:lpstr>    2.5.1	Text File 1 Name</vt:lpstr>
      <vt:lpstr>2.6	Explanation of Primary Storage</vt:lpstr>
      <vt:lpstr>        2.6.1	Manager Class</vt:lpstr>
      <vt:lpstr>        2.6.2	Class Diagram 2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Kench</dc:creator>
  <cp:keywords/>
  <dc:description/>
  <cp:lastModifiedBy>Delia Kench</cp:lastModifiedBy>
  <cp:revision>2</cp:revision>
  <dcterms:created xsi:type="dcterms:W3CDTF">2025-08-02T09:42:00Z</dcterms:created>
  <dcterms:modified xsi:type="dcterms:W3CDTF">2025-08-02T09:42:00Z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b3816611-674a-4341-95e4-c30b3e6e5063</vt:lpwstr>
  </property>
</Properties>
</file>