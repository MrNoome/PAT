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72D76" w14:textId="77777777" w:rsidR="007C383E" w:rsidRDefault="007C383E" w:rsidP="00934698">
      <w:pPr>
        <w:pStyle w:val="fwPATTitle"/>
      </w:pPr>
    </w:p>
    <w:p w14:paraId="1A87B773" w14:textId="77777777" w:rsidR="00573C5E" w:rsidRDefault="00573C5E" w:rsidP="00934698">
      <w:pPr>
        <w:pStyle w:val="fwPATTitle"/>
      </w:pPr>
      <w:r>
        <w:t>PAT TITLE</w:t>
      </w:r>
    </w:p>
    <w:p w14:paraId="6395775D" w14:textId="77777777" w:rsidR="00573C5E" w:rsidRDefault="00573C5E" w:rsidP="00573C5E">
      <w:pPr>
        <w:pStyle w:val="fwName"/>
      </w:pPr>
      <w:r>
        <w:t>Your Name</w:t>
      </w:r>
    </w:p>
    <w:p w14:paraId="6BA666DF" w14:textId="77777777" w:rsidR="00C24082" w:rsidRPr="00C24082" w:rsidRDefault="00C24082" w:rsidP="00C24082">
      <w:pPr>
        <w:pStyle w:val="fwNormal"/>
      </w:pPr>
    </w:p>
    <w:p w14:paraId="78111AA6" w14:textId="2925CDD3" w:rsidR="00573C5E" w:rsidRDefault="00BC6B82" w:rsidP="00573C5E">
      <w:pPr>
        <w:pStyle w:val="fwDoc"/>
      </w:pPr>
      <w:r>
        <w:t>Design</w:t>
      </w:r>
      <w:r w:rsidR="00573C5E"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73C5E" w14:paraId="63D8EA5A" w14:textId="77777777" w:rsidTr="00573C5E">
        <w:tc>
          <w:tcPr>
            <w:tcW w:w="10194" w:type="dxa"/>
          </w:tcPr>
          <w:p w14:paraId="433859C6" w14:textId="77777777" w:rsidR="00573C5E" w:rsidRDefault="00573C5E" w:rsidP="00573C5E">
            <w:pPr>
              <w:pStyle w:val="fwNormal"/>
            </w:pPr>
            <w:r>
              <w:t>Insert a picture of one of your screens of a relevant picture</w:t>
            </w:r>
          </w:p>
        </w:tc>
      </w:tr>
    </w:tbl>
    <w:p w14:paraId="13A36E57" w14:textId="77777777" w:rsidR="00573C5E" w:rsidRDefault="00573C5E" w:rsidP="00573C5E">
      <w:pPr>
        <w:pStyle w:val="fwNormal"/>
      </w:pPr>
    </w:p>
    <w:p w14:paraId="7FCCCBCE" w14:textId="77777777" w:rsidR="00573C5E" w:rsidRDefault="00573C5E">
      <w:pPr>
        <w:spacing w:before="120" w:after="0"/>
        <w:rPr>
          <w:rFonts w:eastAsiaTheme="minorEastAsia"/>
        </w:rPr>
      </w:pPr>
      <w:r>
        <w:br w:type="page"/>
      </w:r>
    </w:p>
    <w:p w14:paraId="5F4ADA69" w14:textId="1493DB81" w:rsidR="007C5A85" w:rsidRDefault="00DF79D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lastRenderedPageBreak/>
        <w:fldChar w:fldCharType="begin"/>
      </w:r>
      <w:r>
        <w:instrText xml:space="preserve"> TOC \o "1-4" \u </w:instrText>
      </w:r>
      <w:r>
        <w:fldChar w:fldCharType="separate"/>
      </w:r>
      <w:r w:rsidR="007C5A85">
        <w:rPr>
          <w:noProof/>
        </w:rPr>
        <w:t>2.1</w:t>
      </w:r>
      <w:r w:rsidR="007C5A85"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 w:rsidR="007C5A85">
        <w:rPr>
          <w:noProof/>
        </w:rPr>
        <w:t>User Interface Design</w:t>
      </w:r>
      <w:r w:rsidR="007C5A85">
        <w:rPr>
          <w:noProof/>
        </w:rPr>
        <w:tab/>
      </w:r>
      <w:r w:rsidR="007C5A85">
        <w:rPr>
          <w:noProof/>
        </w:rPr>
        <w:fldChar w:fldCharType="begin"/>
      </w:r>
      <w:r w:rsidR="007C5A85">
        <w:rPr>
          <w:noProof/>
        </w:rPr>
        <w:instrText xml:space="preserve"> PAGEREF _Toc203727982 \h </w:instrText>
      </w:r>
      <w:r w:rsidR="007C5A85">
        <w:rPr>
          <w:noProof/>
        </w:rPr>
      </w:r>
      <w:r w:rsidR="007C5A85">
        <w:rPr>
          <w:noProof/>
        </w:rPr>
        <w:fldChar w:fldCharType="separate"/>
      </w:r>
      <w:r w:rsidR="007C5A85">
        <w:rPr>
          <w:noProof/>
        </w:rPr>
        <w:t>1</w:t>
      </w:r>
      <w:r w:rsidR="007C5A85">
        <w:rPr>
          <w:noProof/>
        </w:rPr>
        <w:fldChar w:fldCharType="end"/>
      </w:r>
    </w:p>
    <w:p w14:paraId="55A9D0C0" w14:textId="6C8D57F5" w:rsidR="007C5A85" w:rsidRDefault="007C5A85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Screen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BA3116" w14:textId="56F915AA" w:rsidR="007C5A85" w:rsidRDefault="007C5A85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Screen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FA02F0" w14:textId="00748EC5" w:rsidR="007C5A85" w:rsidRDefault="007C5A8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>
        <w:rPr>
          <w:noProof/>
        </w:rPr>
        <w:t>Program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D4FAB65" w14:textId="159CA88C" w:rsidR="007C5A85" w:rsidRDefault="007C5A8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6F256D" w14:textId="6EC8BC1F" w:rsidR="007C5A85" w:rsidRDefault="007C5A85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UML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FB7102" w14:textId="008FDE04" w:rsidR="007C5A85" w:rsidRDefault="007C5A85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Class Diagram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2B2C38" w14:textId="2FFD9F18" w:rsidR="007C5A85" w:rsidRDefault="007C5A85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Class Diagram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4C6005" w14:textId="6EAAAF43" w:rsidR="007C5A85" w:rsidRDefault="007C5A85">
      <w:pPr>
        <w:pStyle w:val="TOC2"/>
        <w:tabs>
          <w:tab w:val="left" w:pos="879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More Screens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0C8D70" w14:textId="5285498F" w:rsidR="007C5A85" w:rsidRDefault="007C5A8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>
        <w:rPr>
          <w:noProof/>
        </w:rPr>
        <w:t>Secondary Storage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9AD1A3" w14:textId="373281DB" w:rsidR="007C5A85" w:rsidRDefault="007C5A85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Text File 1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692CCA" w14:textId="1F41B684" w:rsidR="007C5A85" w:rsidRDefault="007C5A85">
      <w:pPr>
        <w:pStyle w:val="TOC3"/>
        <w:tabs>
          <w:tab w:val="left" w:pos="154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2.4.1.1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Field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E7FB4E" w14:textId="2291A692" w:rsidR="007C5A85" w:rsidRDefault="007C5A85">
      <w:pPr>
        <w:pStyle w:val="TOC3"/>
        <w:tabs>
          <w:tab w:val="left" w:pos="154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2.4.1.2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A0A27A" w14:textId="227726C0" w:rsidR="007C5A85" w:rsidRDefault="007C5A85">
      <w:pPr>
        <w:pStyle w:val="TOC3"/>
        <w:tabs>
          <w:tab w:val="left" w:pos="154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2.4.1.3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85CC34" w14:textId="05D07E8B" w:rsidR="007C5A85" w:rsidRDefault="007C5A8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>
        <w:rPr>
          <w:noProof/>
        </w:rPr>
        <w:t>Explanation of Secondary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F7D556" w14:textId="6EDE49BD" w:rsidR="007C5A85" w:rsidRDefault="007C5A85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Text File 1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C01431" w14:textId="3B83E28D" w:rsidR="007C5A85" w:rsidRDefault="007C5A8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>
        <w:rPr>
          <w:noProof/>
        </w:rPr>
        <w:t>Explanation of Primary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D36E5F" w14:textId="38187819" w:rsidR="007C5A85" w:rsidRDefault="007C5A85">
      <w:pPr>
        <w:pStyle w:val="TOC3"/>
        <w:tabs>
          <w:tab w:val="left" w:pos="132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Manager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3E12CB" w14:textId="08AA1586" w:rsidR="007C5A85" w:rsidRDefault="007C5A85">
      <w:pPr>
        <w:pStyle w:val="TOC3"/>
        <w:tabs>
          <w:tab w:val="left" w:pos="132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2.6.2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Class Diagram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_Toc203728000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3F4F24" w14:textId="2F63DF3F" w:rsidR="00DF79DB" w:rsidRDefault="00DF79DB">
      <w:pPr>
        <w:spacing w:before="120" w:after="0"/>
        <w:sectPr w:rsidR="00DF79DB" w:rsidSect="00DF79DB">
          <w:footerReference w:type="default" r:id="rId8"/>
          <w:pgSz w:w="11906" w:h="16838"/>
          <w:pgMar w:top="851" w:right="851" w:bottom="851" w:left="851" w:header="567" w:footer="397" w:gutter="0"/>
          <w:cols w:space="708"/>
          <w:titlePg/>
          <w:docGrid w:linePitch="360"/>
        </w:sectPr>
      </w:pPr>
      <w:r>
        <w:fldChar w:fldCharType="end"/>
      </w:r>
      <w:r>
        <w:br w:type="page"/>
      </w:r>
    </w:p>
    <w:p w14:paraId="0FCBF345" w14:textId="1EB9D7FE" w:rsidR="00573C5E" w:rsidRDefault="00BC6B82" w:rsidP="00573C5E">
      <w:pPr>
        <w:pStyle w:val="fwHead1"/>
      </w:pPr>
      <w:bookmarkStart w:id="0" w:name="_Toc203727982"/>
      <w:r>
        <w:t>2</w:t>
      </w:r>
      <w:r w:rsidR="00573C5E">
        <w:t>.</w:t>
      </w:r>
      <w:r>
        <w:t>1</w:t>
      </w:r>
      <w:r w:rsidR="00573C5E">
        <w:tab/>
      </w:r>
      <w:r>
        <w:t>User Interface Design</w:t>
      </w:r>
      <w:bookmarkEnd w:id="0"/>
    </w:p>
    <w:p w14:paraId="1E4053B8" w14:textId="382D4A99" w:rsidR="00573C5E" w:rsidRDefault="00BC6B82" w:rsidP="00BC6B82">
      <w:pPr>
        <w:pStyle w:val="fwHead2"/>
      </w:pPr>
      <w:bookmarkStart w:id="1" w:name="_Toc203727983"/>
      <w:r>
        <w:t>2.1.1</w:t>
      </w:r>
      <w:r>
        <w:tab/>
        <w:t>Screen 1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C6B82" w14:paraId="3FBDE3A4" w14:textId="77777777">
        <w:tc>
          <w:tcPr>
            <w:tcW w:w="10194" w:type="dxa"/>
          </w:tcPr>
          <w:p w14:paraId="6559C3EA" w14:textId="5E5E4AF4" w:rsidR="00BC6B82" w:rsidRDefault="00BC6B82" w:rsidP="00BC6B82">
            <w:r>
              <w:t>Paste image of screen</w:t>
            </w:r>
          </w:p>
        </w:tc>
      </w:tr>
    </w:tbl>
    <w:p w14:paraId="0A6D0AC4" w14:textId="77777777" w:rsidR="00BC6B82" w:rsidRDefault="00BC6B82" w:rsidP="00BC6B82">
      <w:pPr>
        <w:rPr>
          <w:lang w:eastAsia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639"/>
      </w:tblGrid>
      <w:tr w:rsidR="00BC6B82" w14:paraId="20B8B2FE" w14:textId="77777777" w:rsidTr="00BC6B82">
        <w:tc>
          <w:tcPr>
            <w:tcW w:w="1555" w:type="dxa"/>
          </w:tcPr>
          <w:p w14:paraId="51CCB96A" w14:textId="750CD7F6" w:rsidR="00BC6B82" w:rsidRPr="00BC6B82" w:rsidRDefault="00BC6B82" w:rsidP="00BC6B82">
            <w:pPr>
              <w:rPr>
                <w:b/>
                <w:bCs/>
              </w:rPr>
            </w:pPr>
            <w:r w:rsidRPr="00BC6B82">
              <w:rPr>
                <w:b/>
                <w:bCs/>
              </w:rPr>
              <w:t>Description</w:t>
            </w:r>
          </w:p>
        </w:tc>
        <w:tc>
          <w:tcPr>
            <w:tcW w:w="8639" w:type="dxa"/>
          </w:tcPr>
          <w:p w14:paraId="35F2050E" w14:textId="0D308CC3" w:rsidR="00BC6B82" w:rsidRDefault="00BC6B82" w:rsidP="00BC6B82">
            <w:r>
              <w:t xml:space="preserve">One sentence to explain </w:t>
            </w:r>
            <w:r w:rsidR="00604B5F">
              <w:t xml:space="preserve">the </w:t>
            </w:r>
            <w:r>
              <w:t>screen</w:t>
            </w:r>
          </w:p>
        </w:tc>
      </w:tr>
      <w:tr w:rsidR="00BC6B82" w14:paraId="01D26968" w14:textId="77777777" w:rsidTr="00BC6B82">
        <w:tc>
          <w:tcPr>
            <w:tcW w:w="1555" w:type="dxa"/>
          </w:tcPr>
          <w:p w14:paraId="68B789FF" w14:textId="57922554" w:rsidR="00BC6B82" w:rsidRPr="00BC6B82" w:rsidRDefault="00BC6B82" w:rsidP="00BC6B82">
            <w:pPr>
              <w:rPr>
                <w:b/>
                <w:bCs/>
              </w:rPr>
            </w:pPr>
            <w:r w:rsidRPr="00BC6B82">
              <w:rPr>
                <w:b/>
                <w:bCs/>
              </w:rPr>
              <w:t>Data</w:t>
            </w:r>
          </w:p>
        </w:tc>
        <w:tc>
          <w:tcPr>
            <w:tcW w:w="8639" w:type="dxa"/>
          </w:tcPr>
          <w:p w14:paraId="63C55056" w14:textId="77777777" w:rsidR="00BC6B82" w:rsidRDefault="00BC6B82" w:rsidP="00BC6B82">
            <w:r>
              <w:t>Explain what data is shown on the screen and the data user will enter.</w:t>
            </w:r>
          </w:p>
          <w:p w14:paraId="6435DFAA" w14:textId="22064B5B" w:rsidR="00BC6B82" w:rsidRDefault="00BC6B82" w:rsidP="00BC6B82">
            <w:r>
              <w:t xml:space="preserve">Add in anything that happens when the screen opens. For example, table is populated with all the </w:t>
            </w:r>
            <w:proofErr w:type="gramStart"/>
            <w:r>
              <w:t>Student</w:t>
            </w:r>
            <w:proofErr w:type="gramEnd"/>
            <w:r>
              <w:t xml:space="preserve"> details.</w:t>
            </w:r>
          </w:p>
        </w:tc>
      </w:tr>
      <w:tr w:rsidR="00BC6B82" w14:paraId="7ADE2E7A" w14:textId="77777777" w:rsidTr="00BC6B82">
        <w:tc>
          <w:tcPr>
            <w:tcW w:w="1555" w:type="dxa"/>
          </w:tcPr>
          <w:p w14:paraId="00227CCC" w14:textId="054E2AEF" w:rsidR="00BC6B82" w:rsidRPr="00BC6B82" w:rsidRDefault="00BC6B82" w:rsidP="00BC6B82">
            <w:pPr>
              <w:rPr>
                <w:b/>
                <w:bCs/>
              </w:rPr>
            </w:pPr>
            <w:r w:rsidRPr="00BC6B82">
              <w:rPr>
                <w:b/>
                <w:bCs/>
              </w:rPr>
              <w:t>Action</w:t>
            </w:r>
          </w:p>
        </w:tc>
        <w:tc>
          <w:tcPr>
            <w:tcW w:w="8639" w:type="dxa"/>
          </w:tcPr>
          <w:p w14:paraId="461A5290" w14:textId="5775EED5" w:rsidR="00BC6B82" w:rsidRPr="00BC6B82" w:rsidRDefault="00BC6B82" w:rsidP="00BC6B82">
            <w:pPr>
              <w:rPr>
                <w:b/>
                <w:bCs/>
              </w:rPr>
            </w:pPr>
            <w:r w:rsidRPr="00BC6B82">
              <w:rPr>
                <w:b/>
                <w:bCs/>
              </w:rPr>
              <w:t>Button 1</w:t>
            </w:r>
            <w:r>
              <w:rPr>
                <w:b/>
                <w:bCs/>
              </w:rPr>
              <w:t xml:space="preserve"> (bold)</w:t>
            </w:r>
            <w:r w:rsidRPr="00BC6B82">
              <w:t xml:space="preserve"> – Explain </w:t>
            </w:r>
            <w:r>
              <w:t>i</w:t>
            </w:r>
            <w:r w:rsidRPr="00BC6B82">
              <w:t xml:space="preserve">n one sentence what </w:t>
            </w:r>
            <w:r>
              <w:t xml:space="preserve">the </w:t>
            </w:r>
            <w:r w:rsidRPr="00BC6B82">
              <w:t>button does (link to Program Functions)</w:t>
            </w:r>
          </w:p>
        </w:tc>
      </w:tr>
    </w:tbl>
    <w:p w14:paraId="53563E1A" w14:textId="28563ED5" w:rsidR="00BC6B82" w:rsidRDefault="00BC6B82" w:rsidP="00BC6B82">
      <w:pPr>
        <w:pStyle w:val="fwHead2"/>
      </w:pPr>
      <w:bookmarkStart w:id="2" w:name="_Toc203727984"/>
      <w:r>
        <w:t>2.1.2</w:t>
      </w:r>
      <w:r>
        <w:tab/>
        <w:t>Screen 2</w:t>
      </w:r>
      <w:bookmarkEnd w:id="2"/>
      <w:r w:rsidR="00604B5F">
        <w:t>/Tab</w:t>
      </w:r>
    </w:p>
    <w:p w14:paraId="1C10789D" w14:textId="01C918DF" w:rsidR="00BC6B82" w:rsidRDefault="00BC6B82" w:rsidP="00BC6B82">
      <w:pPr>
        <w:rPr>
          <w:lang w:eastAsia="en-ZA"/>
        </w:rPr>
      </w:pPr>
      <w:r>
        <w:rPr>
          <w:lang w:eastAsia="en-ZA"/>
        </w:rPr>
        <w:t>Copy image and table from above.</w:t>
      </w:r>
    </w:p>
    <w:p w14:paraId="2AFE6331" w14:textId="067E6F2F" w:rsidR="00BC6B82" w:rsidRPr="00BC6B82" w:rsidRDefault="00BC6B82" w:rsidP="00BC6B82">
      <w:pPr>
        <w:rPr>
          <w:lang w:eastAsia="en-ZA"/>
        </w:rPr>
      </w:pPr>
      <w:r>
        <w:rPr>
          <w:lang w:eastAsia="en-ZA"/>
        </w:rPr>
        <w:t>Add in EACH screen</w:t>
      </w:r>
    </w:p>
    <w:p w14:paraId="24D86F6B" w14:textId="4815D946" w:rsidR="000E1788" w:rsidRDefault="000E1788" w:rsidP="000E1788">
      <w:pPr>
        <w:pStyle w:val="fwHead1"/>
      </w:pPr>
      <w:bookmarkStart w:id="3" w:name="_Toc203727985"/>
      <w:r>
        <w:t>2.</w:t>
      </w:r>
      <w:r w:rsidR="00BC6B82">
        <w:t>2</w:t>
      </w:r>
      <w:r>
        <w:tab/>
      </w:r>
      <w:r w:rsidR="00BC6B82">
        <w:t>Program Flow Diagram</w:t>
      </w:r>
      <w:bookmarkEnd w:id="3"/>
    </w:p>
    <w:p w14:paraId="087996F5" w14:textId="397A788A" w:rsidR="00C81721" w:rsidRDefault="00BC6B82" w:rsidP="00C81721">
      <w:pPr>
        <w:rPr>
          <w:lang w:eastAsia="en-ZA"/>
        </w:rPr>
      </w:pPr>
      <w:r>
        <w:rPr>
          <w:lang w:eastAsia="en-ZA"/>
        </w:rPr>
        <w:t>Image showing how GUI screens are linked</w:t>
      </w:r>
    </w:p>
    <w:p w14:paraId="3BA0E9FB" w14:textId="78F09575" w:rsidR="00C81721" w:rsidRDefault="00BC6B82" w:rsidP="00C81721">
      <w:pPr>
        <w:pStyle w:val="fwHead1"/>
      </w:pPr>
      <w:bookmarkStart w:id="4" w:name="_Toc203727986"/>
      <w:r>
        <w:t>2.3</w:t>
      </w:r>
      <w:r w:rsidR="00C81721">
        <w:tab/>
      </w:r>
      <w:r>
        <w:t>Class Diagrams</w:t>
      </w:r>
      <w:bookmarkEnd w:id="4"/>
    </w:p>
    <w:p w14:paraId="273D05C5" w14:textId="68532AF5" w:rsidR="00C81721" w:rsidRDefault="00BC6B82" w:rsidP="00C81721">
      <w:pPr>
        <w:pStyle w:val="fwHead2"/>
      </w:pPr>
      <w:bookmarkStart w:id="5" w:name="_Toc203727987"/>
      <w:r>
        <w:t>2.3.1</w:t>
      </w:r>
      <w:r>
        <w:tab/>
        <w:t>UML Diagram</w:t>
      </w:r>
      <w:bookmarkEnd w:id="5"/>
      <w:r>
        <w:t xml:space="preserve"> </w:t>
      </w:r>
    </w:p>
    <w:p w14:paraId="6B132A42" w14:textId="75F89EC2" w:rsidR="00C81721" w:rsidRDefault="00C24082" w:rsidP="00C81721">
      <w:pPr>
        <w:rPr>
          <w:lang w:eastAsia="en-ZA"/>
        </w:rPr>
      </w:pPr>
      <w:r>
        <w:rPr>
          <w:lang w:eastAsia="en-ZA"/>
        </w:rPr>
        <w:t xml:space="preserve">Processing by project </w:t>
      </w:r>
      <w:r w:rsidR="00604B5F">
        <w:rPr>
          <w:lang w:eastAsia="en-ZA"/>
        </w:rPr>
        <w:t>of all backend classes. NO screens</w:t>
      </w:r>
    </w:p>
    <w:p w14:paraId="5949220E" w14:textId="7FE26458" w:rsidR="00C81721" w:rsidRDefault="00BC6B82" w:rsidP="00C81721">
      <w:pPr>
        <w:pStyle w:val="fwHead2"/>
      </w:pPr>
      <w:bookmarkStart w:id="6" w:name="_Toc203727988"/>
      <w:r>
        <w:t>2.3.2</w:t>
      </w:r>
      <w:r w:rsidR="00C81721">
        <w:tab/>
      </w:r>
      <w:r>
        <w:t>Class Diagram 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C6B82" w14:paraId="00DE7967" w14:textId="77777777">
        <w:tc>
          <w:tcPr>
            <w:tcW w:w="10194" w:type="dxa"/>
          </w:tcPr>
          <w:p w14:paraId="14078DFA" w14:textId="77777777" w:rsidR="00BC6B82" w:rsidRDefault="00BC6B82" w:rsidP="00BC6B82"/>
        </w:tc>
      </w:tr>
      <w:tr w:rsidR="00BC6B82" w14:paraId="5897A54B" w14:textId="77777777">
        <w:tc>
          <w:tcPr>
            <w:tcW w:w="10194" w:type="dxa"/>
          </w:tcPr>
          <w:p w14:paraId="71E42621" w14:textId="77777777" w:rsidR="00BC6B82" w:rsidRDefault="00BC6B82" w:rsidP="00BC6B82"/>
        </w:tc>
      </w:tr>
      <w:tr w:rsidR="00BC6B82" w14:paraId="2469CDAF" w14:textId="77777777">
        <w:tc>
          <w:tcPr>
            <w:tcW w:w="10194" w:type="dxa"/>
          </w:tcPr>
          <w:p w14:paraId="4CAD0370" w14:textId="77777777" w:rsidR="00BC6B82" w:rsidRDefault="00BC6B82" w:rsidP="00BC6B82"/>
        </w:tc>
      </w:tr>
    </w:tbl>
    <w:p w14:paraId="1736E7FD" w14:textId="468FF9FF" w:rsidR="00BC6B82" w:rsidRPr="00BC6B82" w:rsidRDefault="00BC6B82" w:rsidP="00BC6B82">
      <w:pPr>
        <w:pStyle w:val="fwHead2"/>
      </w:pPr>
      <w:bookmarkStart w:id="7" w:name="_Toc203727989"/>
      <w:r>
        <w:t>2.3.3</w:t>
      </w:r>
      <w:r>
        <w:tab/>
        <w:t>Class Diagram 2</w:t>
      </w:r>
      <w:bookmarkEnd w:id="7"/>
    </w:p>
    <w:p w14:paraId="65AC6B7E" w14:textId="77777777" w:rsidR="00C81721" w:rsidRDefault="00C81721" w:rsidP="00C81721">
      <w:pPr>
        <w:rPr>
          <w:lang w:eastAsia="en-ZA"/>
        </w:rPr>
      </w:pPr>
    </w:p>
    <w:p w14:paraId="24F3AF59" w14:textId="47E8612A" w:rsidR="00C81721" w:rsidRDefault="00BC6B82" w:rsidP="00C81721">
      <w:pPr>
        <w:pStyle w:val="fwHead1"/>
      </w:pPr>
      <w:bookmarkStart w:id="8" w:name="_Toc203727991"/>
      <w:r>
        <w:t>2.</w:t>
      </w:r>
      <w:r w:rsidR="00C81721">
        <w:t>4</w:t>
      </w:r>
      <w:r w:rsidR="00C81721">
        <w:tab/>
      </w:r>
      <w:r>
        <w:t>Secondary Storage Design</w:t>
      </w:r>
      <w:bookmarkEnd w:id="8"/>
    </w:p>
    <w:p w14:paraId="339AB6F5" w14:textId="3C93BE30" w:rsidR="00C81721" w:rsidRDefault="00BC6B82" w:rsidP="00C81721">
      <w:pPr>
        <w:pStyle w:val="fwHead2"/>
      </w:pPr>
      <w:bookmarkStart w:id="9" w:name="_Toc203727992"/>
      <w:r>
        <w:t>2.4.1</w:t>
      </w:r>
      <w:r w:rsidR="00C81721">
        <w:tab/>
      </w:r>
      <w:r>
        <w:t>Text File 1 Name</w:t>
      </w:r>
      <w:bookmarkEnd w:id="9"/>
    </w:p>
    <w:p w14:paraId="5169B5BC" w14:textId="72879C6F" w:rsidR="00C81721" w:rsidRDefault="00BC6B82" w:rsidP="00BC6B82">
      <w:pPr>
        <w:pStyle w:val="fwHead3"/>
      </w:pPr>
      <w:bookmarkStart w:id="10" w:name="_Toc203727993"/>
      <w:r>
        <w:t>2.4.1.1</w:t>
      </w:r>
      <w:r>
        <w:tab/>
        <w:t>Field List</w:t>
      </w:r>
      <w:bookmarkEnd w:id="10"/>
    </w:p>
    <w:p w14:paraId="2F166275" w14:textId="40FEE61F" w:rsidR="00BC6B82" w:rsidRDefault="00BC6B82" w:rsidP="00BC6B82">
      <w:pPr>
        <w:pStyle w:val="fwNormal"/>
        <w:rPr>
          <w:lang w:eastAsia="en-ZA"/>
        </w:rPr>
      </w:pPr>
      <w:r>
        <w:rPr>
          <w:lang w:eastAsia="en-ZA"/>
        </w:rPr>
        <w:t xml:space="preserve">Match the list in Specifications </w:t>
      </w:r>
    </w:p>
    <w:p w14:paraId="08DB0462" w14:textId="6B74239A" w:rsidR="00BC6B82" w:rsidRDefault="00BC6B82" w:rsidP="00BC6B82">
      <w:pPr>
        <w:pStyle w:val="fwHead3"/>
      </w:pPr>
      <w:bookmarkStart w:id="11" w:name="_Toc203727994"/>
      <w:r>
        <w:t>2.4.1.2</w:t>
      </w:r>
      <w:r>
        <w:tab/>
        <w:t>Format</w:t>
      </w:r>
      <w:bookmarkEnd w:id="11"/>
    </w:p>
    <w:p w14:paraId="089B3D63" w14:textId="593C5901" w:rsidR="00BC6B82" w:rsidRDefault="00BC6B82" w:rsidP="00BC6B82">
      <w:pPr>
        <w:pStyle w:val="fwNormal"/>
        <w:rPr>
          <w:lang w:eastAsia="en-ZA"/>
        </w:rPr>
      </w:pPr>
      <w:r>
        <w:rPr>
          <w:lang w:eastAsia="en-ZA"/>
        </w:rPr>
        <w:t xml:space="preserve">E.g. </w:t>
      </w:r>
      <w:proofErr w:type="spellStart"/>
      <w:r>
        <w:rPr>
          <w:lang w:eastAsia="en-ZA"/>
        </w:rPr>
        <w:t>userID#firstname#surname</w:t>
      </w:r>
      <w:proofErr w:type="spellEnd"/>
    </w:p>
    <w:p w14:paraId="21605D38" w14:textId="439DED10" w:rsidR="00BC6B82" w:rsidRDefault="00BC6B82" w:rsidP="00BC6B82">
      <w:pPr>
        <w:pStyle w:val="fwHead3"/>
      </w:pPr>
      <w:bookmarkStart w:id="12" w:name="_Toc203727995"/>
      <w:r>
        <w:t>2.4.1.3</w:t>
      </w:r>
      <w:r>
        <w:tab/>
        <w:t>Sample Data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C6B82" w14:paraId="4A9EF83B" w14:textId="77777777">
        <w:tc>
          <w:tcPr>
            <w:tcW w:w="10194" w:type="dxa"/>
          </w:tcPr>
          <w:p w14:paraId="3A57853B" w14:textId="77777777" w:rsidR="00BC6B82" w:rsidRDefault="00BC6B82" w:rsidP="00BC6B82">
            <w:pPr>
              <w:pStyle w:val="fwNormal"/>
            </w:pPr>
          </w:p>
        </w:tc>
      </w:tr>
    </w:tbl>
    <w:p w14:paraId="603C888A" w14:textId="623B9DA3" w:rsidR="00BC6B82" w:rsidRDefault="00BC6B82" w:rsidP="00BC6B82">
      <w:pPr>
        <w:pStyle w:val="fwNormal"/>
        <w:rPr>
          <w:lang w:eastAsia="en-ZA"/>
        </w:rPr>
      </w:pPr>
      <w:r>
        <w:rPr>
          <w:lang w:eastAsia="en-ZA"/>
        </w:rPr>
        <w:t>Copy about 10 lines from text file and paste in the table.</w:t>
      </w:r>
    </w:p>
    <w:p w14:paraId="09608B42" w14:textId="37E51C10" w:rsidR="00BC6B82" w:rsidRPr="00BC6B82" w:rsidRDefault="00BC6B82" w:rsidP="00BC6B82">
      <w:pPr>
        <w:pStyle w:val="fwNormal"/>
        <w:rPr>
          <w:lang w:eastAsia="en-ZA"/>
        </w:rPr>
      </w:pPr>
      <w:r>
        <w:rPr>
          <w:lang w:eastAsia="en-ZA"/>
        </w:rPr>
        <w:t>Change font to Courier.</w:t>
      </w:r>
    </w:p>
    <w:p w14:paraId="02A39981" w14:textId="36549916" w:rsidR="00990BF3" w:rsidRDefault="00943883" w:rsidP="00990BF3">
      <w:pPr>
        <w:pStyle w:val="fwHead1"/>
      </w:pPr>
      <w:bookmarkStart w:id="13" w:name="_Toc203727996"/>
      <w:r>
        <w:t>2.</w:t>
      </w:r>
      <w:r w:rsidR="00C24082">
        <w:t>5</w:t>
      </w:r>
      <w:r w:rsidR="00990BF3">
        <w:tab/>
      </w:r>
      <w:r>
        <w:t>Explanation of Secondary Storage</w:t>
      </w:r>
      <w:bookmarkEnd w:id="13"/>
    </w:p>
    <w:p w14:paraId="0798E505" w14:textId="44A70A6A" w:rsidR="00943883" w:rsidRDefault="00943883" w:rsidP="00943883">
      <w:pPr>
        <w:pStyle w:val="fwHead2"/>
      </w:pPr>
      <w:bookmarkStart w:id="14" w:name="_Toc203727997"/>
      <w:r>
        <w:t>2.</w:t>
      </w:r>
      <w:r>
        <w:t>5</w:t>
      </w:r>
      <w:r>
        <w:t>.1</w:t>
      </w:r>
      <w:r>
        <w:tab/>
        <w:t>Text File 1 Name</w:t>
      </w:r>
      <w:bookmarkEnd w:id="14"/>
    </w:p>
    <w:p w14:paraId="0F6615EC" w14:textId="77777777" w:rsidR="00943883" w:rsidRDefault="00943883" w:rsidP="00990BF3">
      <w:pPr>
        <w:pStyle w:val="fwNormal"/>
      </w:pPr>
      <w:r>
        <w:t>Explain WHY you need to store this data.</w:t>
      </w:r>
    </w:p>
    <w:p w14:paraId="522E76BC" w14:textId="63766E8C" w:rsidR="00943883" w:rsidRDefault="00943883" w:rsidP="00943883">
      <w:pPr>
        <w:pStyle w:val="fwNormal"/>
      </w:pPr>
      <w:r>
        <w:t>Also explain any links between files.</w:t>
      </w:r>
    </w:p>
    <w:p w14:paraId="73B87505" w14:textId="0F23EE56" w:rsidR="00943883" w:rsidRDefault="00943883" w:rsidP="00943883">
      <w:pPr>
        <w:pStyle w:val="fwHead1"/>
      </w:pPr>
      <w:bookmarkStart w:id="15" w:name="_Toc203727998"/>
      <w:r>
        <w:t>2.</w:t>
      </w:r>
      <w:r>
        <w:t>6</w:t>
      </w:r>
      <w:r>
        <w:tab/>
        <w:t xml:space="preserve">Explanation of </w:t>
      </w:r>
      <w:r>
        <w:t>Primary</w:t>
      </w:r>
      <w:r>
        <w:t xml:space="preserve"> Storage</w:t>
      </w:r>
      <w:bookmarkEnd w:id="15"/>
    </w:p>
    <w:p w14:paraId="77255F77" w14:textId="2DE13BC2" w:rsidR="00D73DB2" w:rsidRDefault="00943883" w:rsidP="00943883">
      <w:pPr>
        <w:pStyle w:val="fwHead3"/>
      </w:pPr>
      <w:bookmarkStart w:id="16" w:name="_Toc203727999"/>
      <w:r>
        <w:t>2.6.1</w:t>
      </w:r>
      <w:r>
        <w:tab/>
        <w:t>Manager Class</w:t>
      </w:r>
      <w:bookmarkEnd w:id="16"/>
    </w:p>
    <w:p w14:paraId="7FA98155" w14:textId="175C2457" w:rsidR="00943883" w:rsidRDefault="00943883" w:rsidP="00943883">
      <w:pPr>
        <w:pStyle w:val="fwNormal"/>
        <w:rPr>
          <w:lang w:eastAsia="en-ZA"/>
        </w:rPr>
      </w:pPr>
      <w:r>
        <w:rPr>
          <w:lang w:eastAsia="en-ZA"/>
        </w:rPr>
        <w:t>Explain the purpose of the class diagram.</w:t>
      </w:r>
    </w:p>
    <w:p w14:paraId="1EDA5476" w14:textId="16E3B456" w:rsidR="00943883" w:rsidRPr="00943883" w:rsidRDefault="00943883" w:rsidP="00943883">
      <w:pPr>
        <w:pStyle w:val="fwNormal"/>
        <w:rPr>
          <w:lang w:eastAsia="en-ZA"/>
        </w:rPr>
      </w:pPr>
      <w:r>
        <w:rPr>
          <w:lang w:eastAsia="en-ZA"/>
        </w:rPr>
        <w:t>How it relates to text files, other class diagrams and GUIs.</w:t>
      </w:r>
    </w:p>
    <w:p w14:paraId="6FCC3FDB" w14:textId="08A37178" w:rsidR="00D73DB2" w:rsidRDefault="00943883" w:rsidP="00943883">
      <w:pPr>
        <w:pStyle w:val="fwHead3"/>
      </w:pPr>
      <w:bookmarkStart w:id="17" w:name="_Toc203728000"/>
      <w:r>
        <w:t>2.6.2</w:t>
      </w:r>
      <w:r>
        <w:tab/>
        <w:t>Class Diagram 2</w:t>
      </w:r>
      <w:bookmarkEnd w:id="17"/>
    </w:p>
    <w:p w14:paraId="4C94916F" w14:textId="77777777" w:rsidR="00943883" w:rsidRDefault="00943883" w:rsidP="00943883">
      <w:pPr>
        <w:pStyle w:val="fwNormal"/>
        <w:rPr>
          <w:lang w:eastAsia="en-ZA"/>
        </w:rPr>
      </w:pPr>
      <w:r>
        <w:rPr>
          <w:lang w:eastAsia="en-ZA"/>
        </w:rPr>
        <w:t>Explain the purpose of the class diagram.</w:t>
      </w:r>
    </w:p>
    <w:p w14:paraId="7A9C2A5C" w14:textId="77777777" w:rsidR="00943883" w:rsidRPr="00943883" w:rsidRDefault="00943883" w:rsidP="00943883">
      <w:pPr>
        <w:pStyle w:val="fwNormal"/>
        <w:rPr>
          <w:lang w:eastAsia="en-ZA"/>
        </w:rPr>
      </w:pPr>
      <w:r>
        <w:rPr>
          <w:lang w:eastAsia="en-ZA"/>
        </w:rPr>
        <w:t>How it relates to text files, other class diagrams and GUIs.</w:t>
      </w:r>
    </w:p>
    <w:p w14:paraId="5348BE53" w14:textId="77777777" w:rsidR="00943883" w:rsidRPr="00943883" w:rsidRDefault="00943883" w:rsidP="00943883">
      <w:pPr>
        <w:pStyle w:val="fwNormal"/>
        <w:rPr>
          <w:lang w:eastAsia="en-ZA"/>
        </w:rPr>
      </w:pPr>
    </w:p>
    <w:sectPr w:rsidR="00943883" w:rsidRPr="00943883" w:rsidSect="00DF79DB">
      <w:footerReference w:type="default" r:id="rId9"/>
      <w:pgSz w:w="11906" w:h="16838"/>
      <w:pgMar w:top="851" w:right="851" w:bottom="851" w:left="851" w:header="56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0161E" w14:textId="77777777" w:rsidR="00982735" w:rsidRDefault="00982735" w:rsidP="00934698">
      <w:pPr>
        <w:spacing w:before="0" w:after="0"/>
      </w:pPr>
      <w:r>
        <w:separator/>
      </w:r>
    </w:p>
  </w:endnote>
  <w:endnote w:type="continuationSeparator" w:id="0">
    <w:p w14:paraId="558B6263" w14:textId="77777777" w:rsidR="00982735" w:rsidRDefault="00982735" w:rsidP="009346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1D887" w14:textId="4E235C2E" w:rsidR="00D73DB2" w:rsidRDefault="00C24082" w:rsidP="00DF79DB">
    <w:pPr>
      <w:pStyle w:val="fwFooter"/>
      <w:tabs>
        <w:tab w:val="left" w:pos="9341"/>
      </w:tabs>
    </w:pPr>
    <w:fldSimple w:instr=" STYLEREF  fwPATTitle  \* MERGEFORMAT ">
      <w:r w:rsidR="00153C8E">
        <w:rPr>
          <w:noProof/>
        </w:rPr>
        <w:t>PAT TITLE</w:t>
      </w:r>
    </w:fldSimple>
    <w:r w:rsidR="00DF79DB">
      <w:t xml:space="preserve"> </w:t>
    </w:r>
    <w:fldSimple w:instr=" STYLEREF  fwDoc  \* MERGEFORMAT ">
      <w:r w:rsidR="00153C8E">
        <w:rPr>
          <w:noProof/>
        </w:rPr>
        <w:t>Design Document</w:t>
      </w:r>
    </w:fldSimple>
    <w:r w:rsidR="00D73DB2">
      <w:t xml:space="preserve"> </w:t>
    </w:r>
    <w:fldSimple w:instr=" STYLEREF  fwName  \* MERGEFORMAT ">
      <w:r w:rsidR="00153C8E">
        <w:rPr>
          <w:noProof/>
        </w:rPr>
        <w:t>Your Name</w:t>
      </w:r>
    </w:fldSimple>
    <w:r w:rsidR="00DF79DB">
      <w:tab/>
    </w:r>
    <w:r w:rsidR="00DF79D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EE49" w14:textId="0B7A248A" w:rsidR="00DF79DB" w:rsidRDefault="004969B2" w:rsidP="00D73DB2">
    <w:pPr>
      <w:pStyle w:val="fwFooter"/>
    </w:pPr>
    <w:fldSimple w:instr=" STYLEREF  fwPATTitle  \* MERGEFORMAT ">
      <w:r w:rsidR="00153C8E">
        <w:rPr>
          <w:noProof/>
        </w:rPr>
        <w:t>PAT TITLE</w:t>
      </w:r>
    </w:fldSimple>
    <w:r w:rsidR="00DF79DB">
      <w:t xml:space="preserve"> </w:t>
    </w:r>
    <w:fldSimple w:instr=" STYLEREF  fwDoc  \* MERGEFORMAT ">
      <w:r w:rsidR="00153C8E">
        <w:rPr>
          <w:noProof/>
        </w:rPr>
        <w:t>Design Document</w:t>
      </w:r>
    </w:fldSimple>
    <w:r w:rsidR="00DF79DB">
      <w:t xml:space="preserve"> </w:t>
    </w:r>
    <w:fldSimple w:instr=" STYLEREF  fwName  \* MERGEFORMAT ">
      <w:r w:rsidR="00153C8E">
        <w:rPr>
          <w:noProof/>
        </w:rPr>
        <w:t>Your Name</w:t>
      </w:r>
    </w:fldSimple>
    <w:r w:rsidR="00DF79DB">
      <w:tab/>
      <w:t xml:space="preserve">Page </w:t>
    </w:r>
    <w:r w:rsidR="00DF79DB">
      <w:fldChar w:fldCharType="begin"/>
    </w:r>
    <w:r w:rsidR="00DF79DB">
      <w:instrText xml:space="preserve"> PAGE  \* Arabic  \* MERGEFORMAT </w:instrText>
    </w:r>
    <w:r w:rsidR="00DF79DB">
      <w:fldChar w:fldCharType="separate"/>
    </w:r>
    <w:r w:rsidR="00DF79DB">
      <w:rPr>
        <w:noProof/>
      </w:rPr>
      <w:t>1</w:t>
    </w:r>
    <w:r w:rsidR="00DF79D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5D2FC" w14:textId="77777777" w:rsidR="00982735" w:rsidRDefault="00982735" w:rsidP="00934698">
      <w:pPr>
        <w:spacing w:before="0" w:after="0"/>
      </w:pPr>
      <w:r>
        <w:separator/>
      </w:r>
    </w:p>
  </w:footnote>
  <w:footnote w:type="continuationSeparator" w:id="0">
    <w:p w14:paraId="31A929F9" w14:textId="77777777" w:rsidR="00982735" w:rsidRDefault="00982735" w:rsidP="0093469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306pt;height:306pt" o:bullet="t">
        <v:imagedata r:id="rId1" o:title="Orange Play2"/>
      </v:shape>
    </w:pict>
  </w:numPicBullet>
  <w:abstractNum w:abstractNumId="0" w15:restartNumberingAfterBreak="0">
    <w:nsid w:val="04211A65"/>
    <w:multiLevelType w:val="multilevel"/>
    <w:tmpl w:val="6FB86AA0"/>
    <w:numStyleLink w:val="fwNumsLevs"/>
  </w:abstractNum>
  <w:abstractNum w:abstractNumId="1" w15:restartNumberingAfterBreak="0">
    <w:nsid w:val="392447E9"/>
    <w:multiLevelType w:val="multilevel"/>
    <w:tmpl w:val="0406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877EFD"/>
    <w:multiLevelType w:val="multilevel"/>
    <w:tmpl w:val="D96CA2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BE65C8"/>
    <w:multiLevelType w:val="multilevel"/>
    <w:tmpl w:val="B8EE2E8E"/>
    <w:name w:val="fwNums23"/>
    <w:styleLink w:val="fwNumbers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851"/>
      </w:pPr>
      <w:rPr>
        <w:rFonts w:hint="default"/>
        <w:b/>
        <w:i w:val="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2552"/>
        </w:tabs>
        <w:ind w:left="2552" w:hanging="1134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4A450870"/>
    <w:multiLevelType w:val="hybridMultilevel"/>
    <w:tmpl w:val="D536346A"/>
    <w:styleLink w:val="fwNums1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A0D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491C0C"/>
    <w:multiLevelType w:val="multilevel"/>
    <w:tmpl w:val="8C7C16BA"/>
    <w:lvl w:ilvl="0">
      <w:start w:val="1"/>
      <w:numFmt w:val="decimal"/>
      <w:pStyle w:val="fwNumber"/>
      <w:lvlText w:val="%1."/>
      <w:lvlJc w:val="left"/>
      <w:pPr>
        <w:ind w:left="567" w:hanging="567"/>
      </w:pPr>
      <w:rPr>
        <w:rFonts w:ascii="Arial" w:hAnsi="Arial" w:hint="default"/>
        <w:b/>
        <w:i w:val="0"/>
      </w:rPr>
    </w:lvl>
    <w:lvl w:ilvl="1">
      <w:start w:val="1"/>
      <w:numFmt w:val="decimal"/>
      <w:lvlRestart w:val="0"/>
      <w:lvlText w:val="%1.%2."/>
      <w:lvlJc w:val="left"/>
      <w:pPr>
        <w:ind w:left="1134" w:hanging="567"/>
      </w:pPr>
      <w:rPr>
        <w:rFonts w:ascii="Arial" w:hAnsi="Arial" w:hint="default"/>
        <w:b/>
        <w:i w:val="0"/>
      </w:rPr>
    </w:lvl>
    <w:lvl w:ilvl="2">
      <w:start w:val="1"/>
      <w:numFmt w:val="decimal"/>
      <w:lvlText w:val="1.1.%3"/>
      <w:lvlJc w:val="left"/>
      <w:pPr>
        <w:ind w:left="2552" w:hanging="1134"/>
      </w:pPr>
      <w:rPr>
        <w:rFonts w:ascii="Arial" w:hAnsi="Arial" w:hint="default"/>
        <w:b/>
        <w:i w:val="0"/>
      </w:rPr>
    </w:lvl>
    <w:lvl w:ilvl="3">
      <w:start w:val="1"/>
      <w:numFmt w:val="none"/>
      <w:lvlText w:val="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7" w15:restartNumberingAfterBreak="0">
    <w:nsid w:val="516A1C78"/>
    <w:multiLevelType w:val="hybridMultilevel"/>
    <w:tmpl w:val="01B2437E"/>
    <w:lvl w:ilvl="0" w:tplc="74E886AC">
      <w:start w:val="1"/>
      <w:numFmt w:val="bullet"/>
      <w:pStyle w:val="KnovHeading2"/>
      <w:lvlText w:val=""/>
      <w:lvlJc w:val="left"/>
      <w:pPr>
        <w:ind w:left="50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52D5689"/>
    <w:multiLevelType w:val="multilevel"/>
    <w:tmpl w:val="6FB86AA0"/>
    <w:styleLink w:val="fwNumsLevs"/>
    <w:lvl w:ilvl="0">
      <w:start w:val="1"/>
      <w:numFmt w:val="decimal"/>
      <w:pStyle w:val="fwNLev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</w:rPr>
    </w:lvl>
    <w:lvl w:ilvl="1">
      <w:start w:val="1"/>
      <w:numFmt w:val="decimal"/>
      <w:pStyle w:val="fwNLev2"/>
      <w:lvlText w:val="%1.%2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F81FEF"/>
    <w:multiLevelType w:val="multilevel"/>
    <w:tmpl w:val="8C7C16BA"/>
    <w:styleLink w:val="fwNums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 w:hint="default"/>
        <w:b/>
        <w:i w:val="0"/>
      </w:rPr>
    </w:lvl>
    <w:lvl w:ilvl="1">
      <w:start w:val="1"/>
      <w:numFmt w:val="decimal"/>
      <w:lvlRestart w:val="0"/>
      <w:lvlText w:val="%1.%2."/>
      <w:lvlJc w:val="left"/>
      <w:pPr>
        <w:ind w:left="1134" w:hanging="567"/>
      </w:pPr>
      <w:rPr>
        <w:rFonts w:ascii="Arial" w:hAnsi="Arial" w:hint="default"/>
        <w:b/>
        <w:i w:val="0"/>
      </w:rPr>
    </w:lvl>
    <w:lvl w:ilvl="2">
      <w:start w:val="1"/>
      <w:numFmt w:val="decimal"/>
      <w:lvlText w:val="1.1.%3"/>
      <w:lvlJc w:val="left"/>
      <w:pPr>
        <w:ind w:left="2552" w:hanging="1134"/>
      </w:pPr>
      <w:rPr>
        <w:rFonts w:ascii="Arial" w:hAnsi="Arial" w:hint="default"/>
        <w:b/>
        <w:i w:val="0"/>
      </w:rPr>
    </w:lvl>
    <w:lvl w:ilvl="3">
      <w:start w:val="1"/>
      <w:numFmt w:val="none"/>
      <w:lvlText w:val="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10" w15:restartNumberingAfterBreak="0">
    <w:nsid w:val="62825E2E"/>
    <w:multiLevelType w:val="multilevel"/>
    <w:tmpl w:val="4086E27E"/>
    <w:lvl w:ilvl="0">
      <w:start w:val="1"/>
      <w:numFmt w:val="bullet"/>
      <w:pStyle w:val="fw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F928CE"/>
    <w:multiLevelType w:val="multilevel"/>
    <w:tmpl w:val="FB0212FE"/>
    <w:styleLink w:val="fwPlays"/>
    <w:lvl w:ilvl="0">
      <w:start w:val="1"/>
      <w:numFmt w:val="bullet"/>
      <w:pStyle w:val="fwPlay"/>
      <w:lvlText w:val=""/>
      <w:lvlPicBulletId w:val="0"/>
      <w:lvlJc w:val="left"/>
      <w:pPr>
        <w:tabs>
          <w:tab w:val="num" w:pos="0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7433B"/>
    <w:multiLevelType w:val="multilevel"/>
    <w:tmpl w:val="1C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2D69E9"/>
    <w:multiLevelType w:val="multilevel"/>
    <w:tmpl w:val="BEC64DF2"/>
    <w:styleLink w:val="fwNumLev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</w:rPr>
    </w:lvl>
    <w:lvl w:ilvl="1">
      <w:start w:val="1"/>
      <w:numFmt w:val="decimal"/>
      <w:lvlText w:val="%2.%1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789534D3"/>
    <w:multiLevelType w:val="hybridMultilevel"/>
    <w:tmpl w:val="5D48ED58"/>
    <w:lvl w:ilvl="0" w:tplc="F9000B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153093">
    <w:abstractNumId w:val="2"/>
  </w:num>
  <w:num w:numId="2" w16cid:durableId="1549295878">
    <w:abstractNumId w:val="14"/>
  </w:num>
  <w:num w:numId="3" w16cid:durableId="2017996403">
    <w:abstractNumId w:val="14"/>
  </w:num>
  <w:num w:numId="4" w16cid:durableId="116026833">
    <w:abstractNumId w:val="14"/>
  </w:num>
  <w:num w:numId="5" w16cid:durableId="456340482">
    <w:abstractNumId w:val="14"/>
  </w:num>
  <w:num w:numId="6" w16cid:durableId="1285192033">
    <w:abstractNumId w:val="1"/>
  </w:num>
  <w:num w:numId="7" w16cid:durableId="943851988">
    <w:abstractNumId w:val="10"/>
  </w:num>
  <w:num w:numId="8" w16cid:durableId="1873418747">
    <w:abstractNumId w:val="3"/>
  </w:num>
  <w:num w:numId="9" w16cid:durableId="2039774826">
    <w:abstractNumId w:val="9"/>
  </w:num>
  <w:num w:numId="10" w16cid:durableId="2071491380">
    <w:abstractNumId w:val="4"/>
  </w:num>
  <w:num w:numId="11" w16cid:durableId="1650016797">
    <w:abstractNumId w:val="13"/>
  </w:num>
  <w:num w:numId="12" w16cid:durableId="555166714">
    <w:abstractNumId w:val="6"/>
  </w:num>
  <w:num w:numId="13" w16cid:durableId="1450080816">
    <w:abstractNumId w:val="7"/>
  </w:num>
  <w:num w:numId="14" w16cid:durableId="1393308384">
    <w:abstractNumId w:val="11"/>
  </w:num>
  <w:num w:numId="15" w16cid:durableId="507410274">
    <w:abstractNumId w:val="5"/>
  </w:num>
  <w:num w:numId="16" w16cid:durableId="839394848">
    <w:abstractNumId w:val="8"/>
  </w:num>
  <w:num w:numId="17" w16cid:durableId="1690178721">
    <w:abstractNumId w:val="0"/>
  </w:num>
  <w:num w:numId="18" w16cid:durableId="17253317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linkStyl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bMwMTUyNbE0NTNW0lEKTi0uzszPAykwrgUABtLW4ywAAAA="/>
  </w:docVars>
  <w:rsids>
    <w:rsidRoot w:val="00C24082"/>
    <w:rsid w:val="000724ED"/>
    <w:rsid w:val="000D00DF"/>
    <w:rsid w:val="000E1788"/>
    <w:rsid w:val="00153C8E"/>
    <w:rsid w:val="00177908"/>
    <w:rsid w:val="00332111"/>
    <w:rsid w:val="0040304E"/>
    <w:rsid w:val="00475E4B"/>
    <w:rsid w:val="004969B2"/>
    <w:rsid w:val="004D179A"/>
    <w:rsid w:val="0053305C"/>
    <w:rsid w:val="00573C5E"/>
    <w:rsid w:val="00604B5F"/>
    <w:rsid w:val="007C383E"/>
    <w:rsid w:val="007C5A85"/>
    <w:rsid w:val="00833640"/>
    <w:rsid w:val="00875EAD"/>
    <w:rsid w:val="008C1689"/>
    <w:rsid w:val="0092071A"/>
    <w:rsid w:val="00934698"/>
    <w:rsid w:val="00943883"/>
    <w:rsid w:val="00982735"/>
    <w:rsid w:val="00990BF3"/>
    <w:rsid w:val="00B640EC"/>
    <w:rsid w:val="00BC6B82"/>
    <w:rsid w:val="00C24082"/>
    <w:rsid w:val="00C81721"/>
    <w:rsid w:val="00D078B6"/>
    <w:rsid w:val="00D73DB2"/>
    <w:rsid w:val="00DF79DB"/>
    <w:rsid w:val="00F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FF0E6"/>
  <w15:chartTrackingRefBased/>
  <w15:docId w15:val="{123CF2F9-FAB1-480B-B0DC-26883FCC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theme="minorBidi"/>
        <w:sz w:val="22"/>
        <w:szCs w:val="22"/>
        <w:lang w:val="en-ZA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rsid w:val="00BC6B82"/>
    <w:pPr>
      <w:spacing w:before="180" w:after="180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2"/>
    <w:rsid w:val="00BC6B82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rsid w:val="00BC6B82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rsid w:val="00BC6B82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rsid w:val="00BC6B82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2"/>
    <w:rsid w:val="00BC6B82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BC6B82"/>
    <w:p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2"/>
    <w:rsid w:val="00BC6B82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2"/>
    <w:rsid w:val="00BC6B82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2"/>
    <w:rsid w:val="00BC6B82"/>
    <w:p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  <w:rsid w:val="00BC6B8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C6B82"/>
  </w:style>
  <w:style w:type="character" w:customStyle="1" w:styleId="Heading2Char">
    <w:name w:val="Heading 2 Char"/>
    <w:basedOn w:val="DefaultParagraphFont"/>
    <w:link w:val="Heading2"/>
    <w:uiPriority w:val="2"/>
    <w:rsid w:val="00BC6B82"/>
    <w:rPr>
      <w:rFonts w:cs="Arial"/>
      <w:b/>
      <w:bCs/>
      <w:i/>
      <w:iCs/>
      <w:sz w:val="28"/>
      <w:szCs w:val="28"/>
    </w:rPr>
  </w:style>
  <w:style w:type="paragraph" w:styleId="TOC3">
    <w:name w:val="toc 3"/>
    <w:basedOn w:val="Normal"/>
    <w:next w:val="Normal"/>
    <w:uiPriority w:val="39"/>
    <w:rsid w:val="00BC6B82"/>
    <w:pPr>
      <w:spacing w:before="0" w:after="0"/>
      <w:ind w:left="482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2"/>
    <w:rsid w:val="00BC6B82"/>
    <w:rPr>
      <w:rFonts w:cs="Arial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uiPriority w:val="39"/>
    <w:rsid w:val="00BC6B82"/>
    <w:pPr>
      <w:tabs>
        <w:tab w:val="right" w:pos="10206"/>
      </w:tabs>
      <w:spacing w:before="240" w:after="120"/>
      <w:ind w:left="567" w:hanging="567"/>
    </w:pPr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2"/>
    <w:rsid w:val="00BC6B82"/>
    <w:rPr>
      <w:rFonts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BC6B82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BC6B82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2"/>
    <w:rsid w:val="00BC6B82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2"/>
    <w:rsid w:val="00BC6B82"/>
    <w:rPr>
      <w:rFonts w:cs="Times New Roman"/>
      <w:szCs w:val="24"/>
    </w:rPr>
  </w:style>
  <w:style w:type="character" w:customStyle="1" w:styleId="Heading8Char">
    <w:name w:val="Heading 8 Char"/>
    <w:basedOn w:val="DefaultParagraphFont"/>
    <w:link w:val="Heading8"/>
    <w:uiPriority w:val="2"/>
    <w:rsid w:val="00BC6B82"/>
    <w:rPr>
      <w:rFonts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2"/>
    <w:rsid w:val="00BC6B82"/>
    <w:rPr>
      <w:rFonts w:cs="Arial"/>
    </w:rPr>
  </w:style>
  <w:style w:type="paragraph" w:customStyle="1" w:styleId="fwBubble">
    <w:name w:val="fwBubble"/>
    <w:basedOn w:val="fwNormal"/>
    <w:uiPriority w:val="1"/>
    <w:qFormat/>
    <w:rsid w:val="00BC6B82"/>
    <w:pPr>
      <w:spacing w:before="0" w:after="0"/>
    </w:pPr>
    <w:rPr>
      <w:rFonts w:cstheme="minorBidi"/>
      <w:color w:val="000000" w:themeColor="text1"/>
      <w:sz w:val="20"/>
      <w:szCs w:val="22"/>
      <w:lang w:eastAsia="en-ZA"/>
    </w:rPr>
  </w:style>
  <w:style w:type="paragraph" w:customStyle="1" w:styleId="fwPATTitle">
    <w:name w:val="fwPATTitle"/>
    <w:basedOn w:val="fwNormal"/>
    <w:next w:val="fwNormal"/>
    <w:uiPriority w:val="2"/>
    <w:rsid w:val="00BC6B82"/>
    <w:pPr>
      <w:jc w:val="center"/>
    </w:pPr>
    <w:rPr>
      <w:b/>
      <w:sz w:val="56"/>
    </w:rPr>
  </w:style>
  <w:style w:type="paragraph" w:customStyle="1" w:styleId="fwBullet">
    <w:name w:val="fwBullet"/>
    <w:basedOn w:val="fwNormal"/>
    <w:link w:val="fwBulletChar"/>
    <w:uiPriority w:val="1"/>
    <w:qFormat/>
    <w:rsid w:val="00BC6B82"/>
    <w:pPr>
      <w:numPr>
        <w:numId w:val="7"/>
      </w:numPr>
      <w:spacing w:before="60" w:after="60"/>
    </w:pPr>
  </w:style>
  <w:style w:type="paragraph" w:customStyle="1" w:styleId="fwDoc">
    <w:name w:val="fwDoc"/>
    <w:basedOn w:val="fwNormal"/>
    <w:next w:val="fwNormal"/>
    <w:uiPriority w:val="2"/>
    <w:rsid w:val="00BC6B82"/>
    <w:pPr>
      <w:spacing w:line="360" w:lineRule="auto"/>
      <w:jc w:val="center"/>
    </w:pPr>
    <w:rPr>
      <w:color w:val="2F5496" w:themeColor="accent1" w:themeShade="BF"/>
      <w:sz w:val="48"/>
    </w:rPr>
  </w:style>
  <w:style w:type="paragraph" w:customStyle="1" w:styleId="fwName">
    <w:name w:val="fwName"/>
    <w:basedOn w:val="fwPATTitle"/>
    <w:next w:val="fwNormal"/>
    <w:uiPriority w:val="2"/>
    <w:rsid w:val="00BC6B82"/>
    <w:rPr>
      <w:color w:val="0070C0"/>
      <w:sz w:val="48"/>
    </w:rPr>
  </w:style>
  <w:style w:type="paragraph" w:customStyle="1" w:styleId="fwCode">
    <w:name w:val="fwCode"/>
    <w:basedOn w:val="fwNormal"/>
    <w:uiPriority w:val="1"/>
    <w:qFormat/>
    <w:rsid w:val="00BC6B82"/>
    <w:pPr>
      <w:spacing w:before="0" w:after="0"/>
      <w:ind w:left="567"/>
    </w:pPr>
    <w:rPr>
      <w:rFonts w:ascii="Courier New" w:hAnsi="Courier New" w:cstheme="minorBidi"/>
      <w:szCs w:val="22"/>
      <w:lang w:eastAsia="en-ZA"/>
    </w:rPr>
  </w:style>
  <w:style w:type="paragraph" w:customStyle="1" w:styleId="fwEx">
    <w:name w:val="fwEx"/>
    <w:next w:val="fwNormal"/>
    <w:qFormat/>
    <w:rsid w:val="00BC6B82"/>
    <w:pPr>
      <w:pBdr>
        <w:top w:val="single" w:sz="18" w:space="5" w:color="7030A0"/>
        <w:bottom w:val="single" w:sz="18" w:space="5" w:color="7030A0"/>
      </w:pBdr>
      <w:shd w:val="pct10" w:color="FFF2CC" w:themeColor="accent4" w:themeTint="33" w:fill="FFF2CC" w:themeFill="accent4" w:themeFillTint="33"/>
      <w:spacing w:before="360" w:after="240"/>
      <w:jc w:val="center"/>
      <w:outlineLvl w:val="2"/>
    </w:pPr>
    <w:rPr>
      <w:rFonts w:ascii="Arial Rounded MT Bold" w:eastAsiaTheme="minorEastAsia" w:hAnsi="Arial Rounded MT Bold"/>
      <w:b/>
      <w:color w:val="7030A0"/>
      <w:sz w:val="32"/>
      <w:lang w:eastAsia="en-ZA"/>
    </w:rPr>
  </w:style>
  <w:style w:type="paragraph" w:customStyle="1" w:styleId="fwFooter">
    <w:name w:val="fwFooter"/>
    <w:basedOn w:val="Normal"/>
    <w:uiPriority w:val="1"/>
    <w:qFormat/>
    <w:rsid w:val="00BC6B82"/>
    <w:pPr>
      <w:pBdr>
        <w:top w:val="single" w:sz="12" w:space="1" w:color="333333"/>
      </w:pBdr>
      <w:tabs>
        <w:tab w:val="right" w:pos="10206"/>
      </w:tabs>
      <w:spacing w:before="120" w:after="0"/>
    </w:pPr>
    <w:rPr>
      <w:rFonts w:eastAsiaTheme="minorEastAsia" w:cstheme="minorBidi"/>
      <w:sz w:val="18"/>
      <w:szCs w:val="22"/>
      <w:lang w:eastAsia="en-ZA"/>
    </w:rPr>
  </w:style>
  <w:style w:type="paragraph" w:customStyle="1" w:styleId="fwFrontPage">
    <w:name w:val="fwFrontPage"/>
    <w:uiPriority w:val="1"/>
    <w:rsid w:val="00BC6B82"/>
    <w:pPr>
      <w:spacing w:before="0" w:after="160" w:line="259" w:lineRule="auto"/>
      <w:jc w:val="center"/>
    </w:pPr>
    <w:rPr>
      <w:rFonts w:eastAsiaTheme="minorEastAsia"/>
      <w:b/>
      <w:sz w:val="96"/>
      <w:lang w:eastAsia="en-ZA"/>
    </w:rPr>
  </w:style>
  <w:style w:type="paragraph" w:customStyle="1" w:styleId="fwHead1">
    <w:name w:val="fwHead1"/>
    <w:basedOn w:val="fwNormal"/>
    <w:next w:val="fwNormal"/>
    <w:qFormat/>
    <w:rsid w:val="00BC6B82"/>
    <w:pPr>
      <w:pBdr>
        <w:top w:val="thinThickMediumGap" w:sz="24" w:space="1" w:color="0070C0"/>
        <w:left w:val="thinThickMediumGap" w:sz="24" w:space="4" w:color="0070C0"/>
        <w:bottom w:val="thickThinMediumGap" w:sz="24" w:space="1" w:color="0070C0"/>
        <w:right w:val="thickThinMediumGap" w:sz="24" w:space="4" w:color="0070C0"/>
      </w:pBdr>
      <w:shd w:val="solid" w:color="0070C0" w:fill="auto"/>
      <w:tabs>
        <w:tab w:val="clear" w:pos="567"/>
      </w:tabs>
      <w:spacing w:after="120"/>
      <w:ind w:left="1134" w:hanging="1134"/>
      <w:outlineLvl w:val="0"/>
    </w:pPr>
    <w:rPr>
      <w:rFonts w:ascii="Arial Black" w:hAnsi="Arial Black" w:cstheme="minorBidi"/>
      <w:b/>
      <w:color w:val="FFFFFF" w:themeColor="background1"/>
      <w:sz w:val="40"/>
      <w:szCs w:val="22"/>
      <w:lang w:eastAsia="en-ZA"/>
    </w:rPr>
  </w:style>
  <w:style w:type="paragraph" w:customStyle="1" w:styleId="fwHead2">
    <w:name w:val="fwHead2"/>
    <w:next w:val="Normal"/>
    <w:qFormat/>
    <w:rsid w:val="00BC6B82"/>
    <w:pPr>
      <w:spacing w:before="360" w:after="120"/>
      <w:ind w:left="964" w:hanging="964"/>
      <w:outlineLvl w:val="1"/>
    </w:pPr>
    <w:rPr>
      <w:rFonts w:ascii="Arial Rounded MT Bold" w:eastAsiaTheme="minorEastAsia" w:hAnsi="Arial Rounded MT Bold"/>
      <w:b/>
      <w:color w:val="0070C0"/>
      <w:sz w:val="32"/>
      <w:lang w:eastAsia="en-ZA"/>
    </w:rPr>
  </w:style>
  <w:style w:type="paragraph" w:styleId="TOC2">
    <w:name w:val="toc 2"/>
    <w:basedOn w:val="Normal"/>
    <w:next w:val="Normal"/>
    <w:uiPriority w:val="39"/>
    <w:rsid w:val="00BC6B82"/>
    <w:pPr>
      <w:spacing w:before="0" w:after="0"/>
      <w:ind w:left="238"/>
    </w:pPr>
  </w:style>
  <w:style w:type="paragraph" w:customStyle="1" w:styleId="fwHead3">
    <w:name w:val="fwHead3"/>
    <w:basedOn w:val="fwNormal"/>
    <w:next w:val="fwNormal"/>
    <w:qFormat/>
    <w:rsid w:val="00BC6B82"/>
    <w:pPr>
      <w:spacing w:before="240" w:after="120"/>
      <w:ind w:left="1134" w:hanging="1134"/>
      <w:outlineLvl w:val="2"/>
    </w:pPr>
    <w:rPr>
      <w:rFonts w:ascii="Arial Rounded MT Bold" w:hAnsi="Arial Rounded MT Bold" w:cstheme="minorBidi"/>
      <w:b/>
      <w:color w:val="0070C0"/>
      <w:sz w:val="28"/>
      <w:szCs w:val="22"/>
      <w:lang w:eastAsia="en-ZA"/>
    </w:rPr>
  </w:style>
  <w:style w:type="paragraph" w:customStyle="1" w:styleId="fwHead4">
    <w:name w:val="fwHead4"/>
    <w:basedOn w:val="fwNormal"/>
    <w:next w:val="fwNormal"/>
    <w:link w:val="fwHead4Char"/>
    <w:rsid w:val="00BC6B82"/>
    <w:pPr>
      <w:spacing w:after="120"/>
      <w:ind w:left="1701" w:hanging="1701"/>
      <w:outlineLvl w:val="3"/>
    </w:pPr>
    <w:rPr>
      <w:rFonts w:ascii="Arial Rounded MT Bold" w:hAnsi="Arial Rounded MT Bold"/>
      <w:b/>
    </w:rPr>
  </w:style>
  <w:style w:type="character" w:customStyle="1" w:styleId="fwHead4Char">
    <w:name w:val="fwHead4 Char"/>
    <w:basedOn w:val="fwNormalChar"/>
    <w:link w:val="fwHead4"/>
    <w:rsid w:val="00BC6B82"/>
    <w:rPr>
      <w:rFonts w:ascii="Arial Rounded MT Bold" w:eastAsiaTheme="minorEastAsia" w:hAnsi="Arial Rounded MT Bold" w:cs="Times New Roman"/>
      <w:b/>
      <w:sz w:val="24"/>
      <w:szCs w:val="24"/>
    </w:rPr>
  </w:style>
  <w:style w:type="paragraph" w:customStyle="1" w:styleId="fwHeader">
    <w:name w:val="fwHeader"/>
    <w:basedOn w:val="Header"/>
    <w:uiPriority w:val="1"/>
    <w:qFormat/>
    <w:rsid w:val="00BC6B82"/>
    <w:pPr>
      <w:pBdr>
        <w:bottom w:val="single" w:sz="12" w:space="1" w:color="333333"/>
      </w:pBdr>
      <w:tabs>
        <w:tab w:val="clear" w:pos="4513"/>
        <w:tab w:val="clear" w:pos="9026"/>
        <w:tab w:val="right" w:pos="9923"/>
      </w:tabs>
      <w:spacing w:before="180" w:after="120"/>
    </w:pPr>
    <w:rPr>
      <w:rFonts w:ascii="Arial" w:eastAsiaTheme="minorEastAsia" w:hAnsi="Arial" w:cstheme="minorBidi"/>
      <w:szCs w:val="22"/>
      <w:lang w:eastAsia="en-ZA"/>
    </w:rPr>
  </w:style>
  <w:style w:type="paragraph" w:styleId="Header">
    <w:name w:val="header"/>
    <w:basedOn w:val="Normal"/>
    <w:link w:val="HeaderChar"/>
    <w:uiPriority w:val="2"/>
    <w:unhideWhenUsed/>
    <w:rsid w:val="00BC6B82"/>
    <w:pPr>
      <w:tabs>
        <w:tab w:val="center" w:pos="4513"/>
        <w:tab w:val="right" w:pos="9026"/>
      </w:tabs>
      <w:spacing w:before="0" w:after="0"/>
    </w:pPr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2"/>
    <w:rsid w:val="00BC6B82"/>
    <w:rPr>
      <w:rFonts w:ascii="Times New Roman" w:hAnsi="Times New Roman" w:cs="Times New Roman"/>
      <w:sz w:val="20"/>
      <w:szCs w:val="24"/>
    </w:rPr>
  </w:style>
  <w:style w:type="paragraph" w:customStyle="1" w:styleId="fwJava">
    <w:name w:val="fwJava"/>
    <w:basedOn w:val="fwNormal"/>
    <w:uiPriority w:val="1"/>
    <w:qFormat/>
    <w:rsid w:val="00BC6B82"/>
    <w:pPr>
      <w:spacing w:before="0" w:after="0"/>
    </w:pPr>
    <w:rPr>
      <w:rFonts w:ascii="Courier New" w:hAnsi="Courier New" w:cs="Courier New"/>
      <w:szCs w:val="22"/>
      <w:lang w:eastAsia="en-ZA"/>
    </w:rPr>
  </w:style>
  <w:style w:type="paragraph" w:customStyle="1" w:styleId="fwLine">
    <w:name w:val="fwLine"/>
    <w:basedOn w:val="fwNormal"/>
    <w:next w:val="fwNormal"/>
    <w:uiPriority w:val="1"/>
    <w:qFormat/>
    <w:rsid w:val="00BC6B82"/>
    <w:pPr>
      <w:pBdr>
        <w:bottom w:val="single" w:sz="12" w:space="1" w:color="auto"/>
      </w:pBdr>
    </w:pPr>
    <w:rPr>
      <w:rFonts w:cstheme="minorBidi"/>
      <w:sz w:val="8"/>
      <w:szCs w:val="22"/>
      <w:lang w:eastAsia="en-ZA"/>
    </w:rPr>
  </w:style>
  <w:style w:type="paragraph" w:customStyle="1" w:styleId="fwNumber">
    <w:name w:val="fwNumber"/>
    <w:uiPriority w:val="1"/>
    <w:qFormat/>
    <w:rsid w:val="00BC6B82"/>
    <w:pPr>
      <w:numPr>
        <w:numId w:val="12"/>
      </w:numPr>
      <w:spacing w:after="120"/>
    </w:pPr>
    <w:rPr>
      <w:rFonts w:eastAsiaTheme="minorEastAsia"/>
      <w:lang w:eastAsia="en-ZA"/>
    </w:rPr>
  </w:style>
  <w:style w:type="numbering" w:customStyle="1" w:styleId="fwNumbers">
    <w:name w:val="fwNumbers"/>
    <w:uiPriority w:val="99"/>
    <w:rsid w:val="00BC6B82"/>
    <w:pPr>
      <w:numPr>
        <w:numId w:val="8"/>
      </w:numPr>
    </w:pPr>
  </w:style>
  <w:style w:type="numbering" w:customStyle="1" w:styleId="fwNums">
    <w:name w:val="fwNums"/>
    <w:uiPriority w:val="99"/>
    <w:rsid w:val="00BC6B82"/>
    <w:pPr>
      <w:numPr>
        <w:numId w:val="9"/>
      </w:numPr>
    </w:pPr>
  </w:style>
  <w:style w:type="paragraph" w:customStyle="1" w:styleId="fwPseudo">
    <w:name w:val="fwPseudo"/>
    <w:basedOn w:val="fwCode"/>
    <w:qFormat/>
    <w:rsid w:val="00BC6B82"/>
    <w:pPr>
      <w:tabs>
        <w:tab w:val="left" w:pos="1134"/>
      </w:tabs>
    </w:pPr>
    <w:rPr>
      <w:rFonts w:ascii="Comic Sans MS" w:hAnsi="Comic Sans MS"/>
    </w:rPr>
  </w:style>
  <w:style w:type="paragraph" w:customStyle="1" w:styleId="fwRef">
    <w:name w:val="fwRef"/>
    <w:basedOn w:val="fwNormal"/>
    <w:next w:val="fwNormal"/>
    <w:qFormat/>
    <w:rsid w:val="00BC6B82"/>
    <w:pPr>
      <w:spacing w:before="60" w:after="60"/>
      <w:jc w:val="right"/>
    </w:pPr>
    <w:rPr>
      <w:rFonts w:cstheme="minorBidi"/>
      <w:b/>
      <w:sz w:val="16"/>
      <w:szCs w:val="22"/>
      <w:lang w:eastAsia="en-ZA"/>
    </w:rPr>
  </w:style>
  <w:style w:type="paragraph" w:customStyle="1" w:styleId="fwTOC">
    <w:name w:val="fwTOC"/>
    <w:basedOn w:val="Normal"/>
    <w:uiPriority w:val="1"/>
    <w:rsid w:val="00BC6B82"/>
    <w:pPr>
      <w:spacing w:before="120" w:after="360"/>
    </w:pPr>
    <w:rPr>
      <w:rFonts w:eastAsiaTheme="minorEastAsia" w:cstheme="minorBidi"/>
      <w:b/>
      <w:sz w:val="36"/>
      <w:szCs w:val="22"/>
      <w:lang w:eastAsia="en-ZA"/>
    </w:rPr>
  </w:style>
  <w:style w:type="paragraph" w:styleId="TOC4">
    <w:name w:val="toc 4"/>
    <w:basedOn w:val="Normal"/>
    <w:next w:val="Normal"/>
    <w:uiPriority w:val="39"/>
    <w:unhideWhenUsed/>
    <w:rsid w:val="00BC6B82"/>
    <w:pPr>
      <w:spacing w:before="0" w:after="0"/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BC6B82"/>
    <w:pPr>
      <w:tabs>
        <w:tab w:val="left" w:pos="1880"/>
        <w:tab w:val="right" w:leader="dot" w:pos="9912"/>
      </w:tabs>
      <w:spacing w:before="0" w:after="0"/>
      <w:ind w:left="879"/>
    </w:pPr>
    <w:rPr>
      <w:rFonts w:eastAsiaTheme="minorEastAsia" w:cstheme="minorBidi"/>
      <w:sz w:val="20"/>
      <w:szCs w:val="22"/>
      <w:lang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BC6B82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BC6B82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BC6B82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BC6B82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en-ZA"/>
    </w:rPr>
  </w:style>
  <w:style w:type="table" w:styleId="TableGrid">
    <w:name w:val="Table Grid"/>
    <w:basedOn w:val="TableNormal"/>
    <w:uiPriority w:val="59"/>
    <w:rsid w:val="00BC6B82"/>
    <w:pPr>
      <w:spacing w:before="60" w:after="60"/>
    </w:pPr>
    <w:rPr>
      <w:rFonts w:eastAsia="MS Mincho" w:cs="Times New Roman"/>
      <w:szCs w:val="20"/>
      <w:lang w:eastAsia="en-Z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wNote">
    <w:name w:val="fwNote"/>
    <w:basedOn w:val="Normal"/>
    <w:uiPriority w:val="1"/>
    <w:qFormat/>
    <w:rsid w:val="00BC6B82"/>
    <w:pPr>
      <w:ind w:left="851" w:hanging="851"/>
    </w:pPr>
    <w:rPr>
      <w:rFonts w:eastAsiaTheme="minorEastAsia" w:cstheme="minorBidi"/>
      <w:bCs/>
      <w:color w:val="C00000"/>
      <w:szCs w:val="22"/>
      <w:lang w:eastAsia="en-ZA"/>
    </w:rPr>
  </w:style>
  <w:style w:type="paragraph" w:customStyle="1" w:styleId="fwPlay">
    <w:name w:val="fwPlay"/>
    <w:qFormat/>
    <w:rsid w:val="00BC6B82"/>
    <w:pPr>
      <w:numPr>
        <w:numId w:val="14"/>
      </w:numPr>
      <w:spacing w:after="120"/>
    </w:pPr>
    <w:rPr>
      <w:rFonts w:eastAsiaTheme="minorEastAsia" w:cs="Times New Roman"/>
      <w:szCs w:val="24"/>
      <w:lang w:val="en-US"/>
    </w:rPr>
  </w:style>
  <w:style w:type="paragraph" w:customStyle="1" w:styleId="fwBox">
    <w:name w:val="fwBox"/>
    <w:basedOn w:val="Normal"/>
    <w:uiPriority w:val="1"/>
    <w:rsid w:val="00BC6B82"/>
    <w:pPr>
      <w:spacing w:after="120"/>
    </w:pPr>
    <w:rPr>
      <w:rFonts w:ascii="Calibri" w:eastAsiaTheme="minorEastAsia" w:hAnsi="Calibri"/>
      <w:szCs w:val="20"/>
      <w:lang w:eastAsia="en-ZA"/>
    </w:rPr>
  </w:style>
  <w:style w:type="paragraph" w:customStyle="1" w:styleId="fwTable">
    <w:name w:val="fwTable"/>
    <w:basedOn w:val="Normal"/>
    <w:qFormat/>
    <w:rsid w:val="00BC6B82"/>
    <w:pPr>
      <w:spacing w:before="60" w:after="60"/>
    </w:pPr>
    <w:rPr>
      <w:rFonts w:eastAsiaTheme="minorEastAsia" w:cstheme="minorBidi"/>
      <w:szCs w:val="22"/>
      <w:lang w:eastAsia="en-ZA"/>
    </w:rPr>
  </w:style>
  <w:style w:type="paragraph" w:customStyle="1" w:styleId="fwNormal">
    <w:name w:val="fwNormal"/>
    <w:basedOn w:val="Normal"/>
    <w:link w:val="fwNormalChar"/>
    <w:uiPriority w:val="1"/>
    <w:qFormat/>
    <w:rsid w:val="00BC6B82"/>
    <w:pPr>
      <w:tabs>
        <w:tab w:val="left" w:pos="567"/>
      </w:tabs>
    </w:pPr>
    <w:rPr>
      <w:rFonts w:eastAsiaTheme="minorEastAsia"/>
      <w:sz w:val="24"/>
    </w:rPr>
  </w:style>
  <w:style w:type="character" w:customStyle="1" w:styleId="fwNormalChar">
    <w:name w:val="fwNormal Char"/>
    <w:basedOn w:val="DefaultParagraphFont"/>
    <w:link w:val="fwNormal"/>
    <w:uiPriority w:val="1"/>
    <w:rsid w:val="00BC6B82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2"/>
    <w:rsid w:val="00BC6B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2"/>
    <w:rsid w:val="00BC6B82"/>
    <w:rPr>
      <w:rFonts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6B8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BC6B82"/>
    <w:rPr>
      <w:color w:val="0563C1" w:themeColor="hyperlink"/>
      <w:u w:val="single"/>
    </w:rPr>
  </w:style>
  <w:style w:type="paragraph" w:customStyle="1" w:styleId="Heading">
    <w:name w:val="Heading"/>
    <w:aliases w:val="1"/>
    <w:basedOn w:val="Normal"/>
    <w:uiPriority w:val="2"/>
    <w:rsid w:val="00BC6B82"/>
    <w:pPr>
      <w:spacing w:before="0" w:after="160" w:line="259" w:lineRule="auto"/>
    </w:pPr>
    <w:rPr>
      <w:rFonts w:ascii="Arial Rounded MT Bold" w:eastAsiaTheme="minorHAnsi" w:hAnsi="Arial Rounded MT Bold"/>
      <w:b/>
      <w:sz w:val="36"/>
    </w:rPr>
  </w:style>
  <w:style w:type="character" w:customStyle="1" w:styleId="fwBulletChar">
    <w:name w:val="fwBullet Char"/>
    <w:basedOn w:val="fwNormalChar"/>
    <w:link w:val="fwBullet"/>
    <w:uiPriority w:val="1"/>
    <w:rsid w:val="00BC6B82"/>
    <w:rPr>
      <w:rFonts w:eastAsiaTheme="minorEastAsia" w:cs="Times New Roman"/>
      <w:sz w:val="24"/>
      <w:szCs w:val="24"/>
    </w:rPr>
  </w:style>
  <w:style w:type="paragraph" w:customStyle="1" w:styleId="fwHead5">
    <w:name w:val="fwHead5"/>
    <w:basedOn w:val="fwHead4"/>
    <w:next w:val="fwNormal"/>
    <w:link w:val="fwHead5Char"/>
    <w:rsid w:val="00BC6B82"/>
    <w:pPr>
      <w:tabs>
        <w:tab w:val="clear" w:pos="567"/>
      </w:tabs>
      <w:ind w:left="0" w:firstLine="0"/>
      <w:outlineLvl w:val="4"/>
    </w:pPr>
    <w:rPr>
      <w:sz w:val="20"/>
      <w:szCs w:val="20"/>
      <w:lang w:eastAsia="en-ZA"/>
    </w:rPr>
  </w:style>
  <w:style w:type="character" w:customStyle="1" w:styleId="fwHead5Char">
    <w:name w:val="fwHead5 Char"/>
    <w:basedOn w:val="DefaultParagraphFont"/>
    <w:link w:val="fwHead5"/>
    <w:rsid w:val="00BC6B82"/>
    <w:rPr>
      <w:rFonts w:ascii="Arial Rounded MT Bold" w:eastAsiaTheme="minorEastAsia" w:hAnsi="Arial Rounded MT Bold" w:cs="Times New Roman"/>
      <w:b/>
      <w:sz w:val="20"/>
      <w:szCs w:val="20"/>
      <w:lang w:eastAsia="en-ZA"/>
    </w:rPr>
  </w:style>
  <w:style w:type="numbering" w:customStyle="1" w:styleId="fwPlays">
    <w:name w:val="fwPlays"/>
    <w:uiPriority w:val="99"/>
    <w:rsid w:val="00BC6B82"/>
    <w:pPr>
      <w:numPr>
        <w:numId w:val="14"/>
      </w:numPr>
    </w:pPr>
  </w:style>
  <w:style w:type="paragraph" w:customStyle="1" w:styleId="fwNLev1">
    <w:name w:val="fwNLev1"/>
    <w:uiPriority w:val="2"/>
    <w:qFormat/>
    <w:rsid w:val="00BC6B82"/>
    <w:pPr>
      <w:numPr>
        <w:numId w:val="17"/>
      </w:numPr>
      <w:spacing w:after="120"/>
    </w:pPr>
    <w:rPr>
      <w:rFonts w:eastAsiaTheme="minorEastAsia"/>
      <w:lang w:eastAsia="en-ZA"/>
    </w:rPr>
  </w:style>
  <w:style w:type="paragraph" w:customStyle="1" w:styleId="fwNLev2">
    <w:name w:val="fwNLev2"/>
    <w:uiPriority w:val="2"/>
    <w:qFormat/>
    <w:rsid w:val="00BC6B82"/>
    <w:pPr>
      <w:numPr>
        <w:ilvl w:val="1"/>
        <w:numId w:val="17"/>
      </w:numPr>
      <w:spacing w:before="60" w:after="60"/>
    </w:pPr>
    <w:rPr>
      <w:rFonts w:eastAsiaTheme="minorEastAsia"/>
      <w:lang w:eastAsia="en-ZA"/>
    </w:rPr>
  </w:style>
  <w:style w:type="numbering" w:customStyle="1" w:styleId="fwNumLevs">
    <w:name w:val="fwNumLevs"/>
    <w:uiPriority w:val="99"/>
    <w:rsid w:val="00BC6B82"/>
    <w:pPr>
      <w:numPr>
        <w:numId w:val="11"/>
      </w:numPr>
    </w:pPr>
  </w:style>
  <w:style w:type="numbering" w:customStyle="1" w:styleId="fwNumsLevs">
    <w:name w:val="fwNumsLevs"/>
    <w:uiPriority w:val="99"/>
    <w:rsid w:val="00BC6B82"/>
    <w:pPr>
      <w:numPr>
        <w:numId w:val="16"/>
      </w:numPr>
    </w:pPr>
  </w:style>
  <w:style w:type="numbering" w:customStyle="1" w:styleId="fwNums1">
    <w:name w:val="fwNums1"/>
    <w:uiPriority w:val="99"/>
    <w:rsid w:val="00BC6B82"/>
    <w:pPr>
      <w:numPr>
        <w:numId w:val="10"/>
      </w:numPr>
    </w:pPr>
  </w:style>
  <w:style w:type="paragraph" w:customStyle="1" w:styleId="fwActivity">
    <w:name w:val="fwActivity"/>
    <w:basedOn w:val="fwNormal"/>
    <w:next w:val="fwPlay"/>
    <w:qFormat/>
    <w:rsid w:val="00BC6B82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shd w:val="pct15" w:color="E2EFD9" w:themeColor="accent6" w:themeTint="33" w:fill="E2EFD9" w:themeFill="accent6" w:themeFillTint="33"/>
      <w:spacing w:before="240" w:after="120"/>
      <w:jc w:val="center"/>
      <w:outlineLvl w:val="2"/>
    </w:pPr>
    <w:rPr>
      <w:rFonts w:ascii="Arial Rounded MT Bold" w:hAnsi="Arial Rounded MT Bold"/>
      <w:b/>
      <w:caps/>
      <w:color w:val="FF0000"/>
      <w:sz w:val="26"/>
    </w:rPr>
  </w:style>
  <w:style w:type="paragraph" w:customStyle="1" w:styleId="KnovHeading2">
    <w:name w:val="KnovHeading2"/>
    <w:basedOn w:val="Normal"/>
    <w:next w:val="Normal"/>
    <w:autoRedefine/>
    <w:uiPriority w:val="2"/>
    <w:rsid w:val="00BC6B82"/>
    <w:pPr>
      <w:numPr>
        <w:numId w:val="13"/>
      </w:numPr>
      <w:tabs>
        <w:tab w:val="left" w:pos="1134"/>
      </w:tabs>
      <w:spacing w:before="120" w:after="60"/>
    </w:pPr>
    <w:rPr>
      <w:sz w:val="24"/>
      <w:szCs w:val="32"/>
      <w:lang w:val="en-GB" w:eastAsia="en-ZA"/>
    </w:rPr>
  </w:style>
  <w:style w:type="paragraph" w:customStyle="1" w:styleId="KnovNormalText">
    <w:name w:val="KnovNormalText"/>
    <w:link w:val="KnovNormalTextChar"/>
    <w:uiPriority w:val="2"/>
    <w:rsid w:val="00BC6B82"/>
    <w:pPr>
      <w:spacing w:before="240" w:after="240"/>
    </w:pPr>
    <w:rPr>
      <w:rFonts w:cs="Times New Roman"/>
      <w:szCs w:val="24"/>
    </w:rPr>
  </w:style>
  <w:style w:type="character" w:customStyle="1" w:styleId="KnovNormalTextChar">
    <w:name w:val="KnovNormalText Char"/>
    <w:basedOn w:val="DefaultParagraphFont"/>
    <w:link w:val="KnovNormalText"/>
    <w:uiPriority w:val="2"/>
    <w:rsid w:val="00BC6B82"/>
    <w:rPr>
      <w:rFonts w:cs="Times New Roman"/>
      <w:szCs w:val="24"/>
    </w:rPr>
  </w:style>
  <w:style w:type="paragraph" w:customStyle="1" w:styleId="paragraph">
    <w:name w:val="paragraph"/>
    <w:basedOn w:val="Normal"/>
    <w:uiPriority w:val="49"/>
    <w:rsid w:val="00BC6B82"/>
    <w:pPr>
      <w:spacing w:before="100" w:beforeAutospacing="1" w:after="100" w:afterAutospacing="1"/>
    </w:pPr>
    <w:rPr>
      <w:rFonts w:ascii="Times New Roman" w:hAnsi="Times New Roman"/>
      <w:sz w:val="24"/>
      <w:lang w:eastAsia="en-ZA"/>
    </w:rPr>
  </w:style>
  <w:style w:type="paragraph" w:customStyle="1" w:styleId="Level1">
    <w:name w:val="Level 1"/>
    <w:basedOn w:val="Normal"/>
    <w:uiPriority w:val="2"/>
    <w:rsid w:val="00BC6B82"/>
    <w:pPr>
      <w:widowControl w:val="0"/>
    </w:pPr>
    <w:rPr>
      <w:szCs w:val="20"/>
      <w:lang w:val="en-US" w:eastAsia="en-Z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C6B82"/>
    <w:pPr>
      <w:spacing w:before="0" w:after="0"/>
      <w:ind w:left="220" w:hanging="220"/>
    </w:pPr>
  </w:style>
  <w:style w:type="paragraph" w:styleId="IndexHeading">
    <w:name w:val="index heading"/>
    <w:basedOn w:val="Normal"/>
    <w:next w:val="Index1"/>
    <w:uiPriority w:val="99"/>
    <w:unhideWhenUsed/>
    <w:rsid w:val="00BC6B82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basedOn w:val="DefaultParagraphFont"/>
    <w:uiPriority w:val="49"/>
    <w:rsid w:val="00BC6B82"/>
    <w:rPr>
      <w:b/>
      <w:bCs/>
    </w:rPr>
  </w:style>
  <w:style w:type="paragraph" w:styleId="ListParagraph">
    <w:name w:val="List Paragraph"/>
    <w:basedOn w:val="Normal"/>
    <w:uiPriority w:val="49"/>
    <w:rsid w:val="00BC6B82"/>
    <w:pPr>
      <w:ind w:left="720"/>
      <w:contextualSpacing/>
    </w:pPr>
  </w:style>
  <w:style w:type="paragraph" w:customStyle="1" w:styleId="fwHB1">
    <w:name w:val="fwHB1"/>
    <w:basedOn w:val="fwHead1"/>
    <w:uiPriority w:val="2"/>
    <w:qFormat/>
    <w:rsid w:val="00BC6B82"/>
    <w:pPr>
      <w:pBdr>
        <w:top w:val="thinThickThinMediumGap" w:sz="24" w:space="1" w:color="0070C0"/>
        <w:bottom w:val="thinThickThinMediumGap" w:sz="24" w:space="1" w:color="0070C0"/>
      </w:pBdr>
      <w:shd w:val="solid" w:color="D5DCE4" w:themeColor="text2" w:themeTint="33" w:fill="D5DCE4" w:themeFill="text2" w:themeFillTint="33"/>
    </w:pPr>
    <w:rPr>
      <w:color w:val="44546A" w:themeColor="text2"/>
    </w:rPr>
  </w:style>
  <w:style w:type="paragraph" w:customStyle="1" w:styleId="fwHB2">
    <w:name w:val="fwHB2"/>
    <w:basedOn w:val="fwHead2"/>
    <w:uiPriority w:val="2"/>
    <w:qFormat/>
    <w:rsid w:val="00BC6B82"/>
  </w:style>
  <w:style w:type="paragraph" w:customStyle="1" w:styleId="fwHB3">
    <w:name w:val="fwHB3"/>
    <w:basedOn w:val="fwHead3"/>
    <w:uiPriority w:val="2"/>
    <w:qFormat/>
    <w:rsid w:val="00BC6B82"/>
  </w:style>
  <w:style w:type="paragraph" w:customStyle="1" w:styleId="fwHG5">
    <w:name w:val="fwHG5"/>
    <w:basedOn w:val="fwHead5"/>
    <w:uiPriority w:val="2"/>
    <w:rsid w:val="00BC6B82"/>
    <w:rPr>
      <w:color w:val="009900"/>
    </w:rPr>
  </w:style>
  <w:style w:type="paragraph" w:customStyle="1" w:styleId="fwHB4">
    <w:name w:val="fwHB4"/>
    <w:basedOn w:val="fwHead4"/>
    <w:uiPriority w:val="2"/>
    <w:qFormat/>
    <w:rsid w:val="00BC6B82"/>
    <w:rPr>
      <w:color w:val="0070C0"/>
      <w:sz w:val="26"/>
    </w:rPr>
  </w:style>
  <w:style w:type="paragraph" w:customStyle="1" w:styleId="fwHB5">
    <w:name w:val="fwHB5"/>
    <w:basedOn w:val="fwHead5"/>
    <w:uiPriority w:val="2"/>
    <w:rsid w:val="00BC6B82"/>
    <w:rPr>
      <w:color w:val="0070C0"/>
      <w:sz w:val="24"/>
    </w:rPr>
  </w:style>
  <w:style w:type="paragraph" w:customStyle="1" w:styleId="fwHG1">
    <w:name w:val="fwHG1"/>
    <w:basedOn w:val="fwHB1"/>
    <w:uiPriority w:val="2"/>
    <w:qFormat/>
    <w:rsid w:val="00BC6B82"/>
    <w:pPr>
      <w:pBdr>
        <w:top w:val="thinThickThinMediumGap" w:sz="24" w:space="1" w:color="00B050"/>
        <w:bottom w:val="thinThickThinMediumGap" w:sz="24" w:space="1" w:color="00B050"/>
      </w:pBdr>
      <w:shd w:val="solid" w:color="DBDBDB" w:themeColor="accent3" w:themeTint="66" w:fill="DBDBDB" w:themeFill="accent3" w:themeFillTint="66"/>
    </w:pPr>
    <w:rPr>
      <w:color w:val="009900"/>
    </w:rPr>
  </w:style>
  <w:style w:type="paragraph" w:customStyle="1" w:styleId="fwHG2">
    <w:name w:val="fwHG2"/>
    <w:basedOn w:val="fwHead2"/>
    <w:uiPriority w:val="2"/>
    <w:qFormat/>
    <w:rsid w:val="00BC6B82"/>
    <w:rPr>
      <w:color w:val="009900"/>
    </w:rPr>
  </w:style>
  <w:style w:type="paragraph" w:customStyle="1" w:styleId="fwHG3">
    <w:name w:val="fwHG3"/>
    <w:basedOn w:val="fwHead3"/>
    <w:uiPriority w:val="2"/>
    <w:qFormat/>
    <w:rsid w:val="00BC6B82"/>
    <w:rPr>
      <w:color w:val="009900"/>
    </w:rPr>
  </w:style>
  <w:style w:type="paragraph" w:customStyle="1" w:styleId="fwHG4">
    <w:name w:val="fwHG4"/>
    <w:basedOn w:val="fwHead4"/>
    <w:uiPriority w:val="2"/>
    <w:qFormat/>
    <w:rsid w:val="00BC6B82"/>
    <w:rPr>
      <w:color w:val="009900"/>
      <w:sz w:val="26"/>
    </w:rPr>
  </w:style>
  <w:style w:type="numbering" w:customStyle="1" w:styleId="Style1">
    <w:name w:val="Style1"/>
    <w:uiPriority w:val="99"/>
    <w:rsid w:val="00BC6B82"/>
    <w:pPr>
      <w:numPr>
        <w:numId w:val="18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BC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6B82"/>
    <w:rPr>
      <w:rFonts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6B82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6B82"/>
    <w:pPr>
      <w:spacing w:before="100" w:beforeAutospacing="1" w:after="100" w:afterAutospacing="1"/>
    </w:pPr>
    <w:rPr>
      <w:rFonts w:ascii="Times New Roman" w:hAnsi="Times New Roman"/>
      <w:sz w:val="24"/>
      <w:lang w:eastAsia="en-ZA"/>
    </w:rPr>
  </w:style>
  <w:style w:type="character" w:styleId="PlaceholderText">
    <w:name w:val="Placeholder Text"/>
    <w:basedOn w:val="DefaultParagraphFont"/>
    <w:uiPriority w:val="99"/>
    <w:semiHidden/>
    <w:rsid w:val="00BC6B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C6B82"/>
    <w:rPr>
      <w:color w:val="605E5C"/>
      <w:shd w:val="clear" w:color="auto" w:fill="E1DFDD"/>
    </w:rPr>
  </w:style>
  <w:style w:type="paragraph" w:customStyle="1" w:styleId="fwBlBub">
    <w:name w:val="fwBlBub"/>
    <w:basedOn w:val="fwBubble"/>
    <w:uiPriority w:val="2"/>
    <w:qFormat/>
    <w:rsid w:val="00BC6B82"/>
    <w:rPr>
      <w:color w:val="002060"/>
    </w:rPr>
  </w:style>
  <w:style w:type="paragraph" w:customStyle="1" w:styleId="TOC1B">
    <w:name w:val="TOC1B"/>
    <w:basedOn w:val="TOC1"/>
    <w:uiPriority w:val="2"/>
    <w:rsid w:val="00BC6B82"/>
    <w:rPr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iaKench\OneDrive%20-%20Funworks\Downloads\PA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D970-C35D-4536-BCE9-2482C3B6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 Template (1).dotx</Template>
  <TotalTime>4193</TotalTime>
  <Pages>4</Pages>
  <Words>334</Words>
  <Characters>1570</Characters>
  <Application>Microsoft Office Word</Application>
  <DocSecurity>0</DocSecurity>
  <Lines>77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1.	Problem Summary</vt:lpstr>
      <vt:lpstr>2.	Motivation and Research</vt:lpstr>
      <vt:lpstr>    2.1	Existing Solutions</vt:lpstr>
      <vt:lpstr>    2.2	Researched Solutions</vt:lpstr>
      <vt:lpstr>        2.2.1	Solution A</vt:lpstr>
      <vt:lpstr>        2.2.2	Solution B</vt:lpstr>
      <vt:lpstr>    2.3	Motivation</vt:lpstr>
      <vt:lpstr>3.	Program Functions</vt:lpstr>
      <vt:lpstr>    3.1	Start Screen</vt:lpstr>
      <vt:lpstr>    3.2	Screen xx</vt:lpstr>
      <vt:lpstr>    3.3	More Screens</vt:lpstr>
      <vt:lpstr>4.	User Interface</vt:lpstr>
      <vt:lpstr>    4.1	Theme</vt:lpstr>
      <vt:lpstr>    4.2	Screen Layouts</vt:lpstr>
      <vt:lpstr>        4.2.1	Start Screen</vt:lpstr>
      <vt:lpstr>        4.2.2	Screen xx</vt:lpstr>
      <vt:lpstr>        4.2.3	More Screens</vt:lpstr>
      <vt:lpstr>5. 	Help</vt:lpstr>
      <vt:lpstr>    5.1	Help Topics</vt:lpstr>
      <vt:lpstr>6.	Permanent Storage</vt:lpstr>
      <vt:lpstr>    6.1	User</vt:lpstr>
      <vt:lpstr>        6.1.1	Fields</vt:lpstr>
      <vt:lpstr>        6.1.2	When is the data stored?</vt:lpstr>
      <vt:lpstr>        6.1.3	When is the data accessed?</vt:lpstr>
      <vt:lpstr>        6.1.4	When is the data updated?</vt:lpstr>
      <vt:lpstr>    6.2	Next Category</vt:lpstr>
      <vt:lpstr>        6.2.1	Fields</vt:lpstr>
      <vt:lpstr>        6.2.2	When is the data stored?</vt:lpstr>
      <vt:lpstr>        6.2.3	When is the data accessed?</vt:lpstr>
      <vt:lpstr>        6.2.4	When is the data updated?</vt:lpstr>
      <vt:lpstr>7.	Hardware and Software Requirements</vt:lpstr>
      <vt:lpstr>    7.1 	Programmer Requirements</vt:lpstr>
      <vt:lpstr>        7.1.1 	Software</vt:lpstr>
      <vt:lpstr>        7.1.2 	Hardware</vt:lpstr>
      <vt:lpstr>    7.2 	User Requirements</vt:lpstr>
      <vt:lpstr>        7.2.1 	Software</vt:lpstr>
      <vt:lpstr>        7.2.2 	Hardware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Kench</dc:creator>
  <cp:keywords/>
  <dc:description/>
  <cp:lastModifiedBy>Delia Kench</cp:lastModifiedBy>
  <cp:revision>4</cp:revision>
  <dcterms:created xsi:type="dcterms:W3CDTF">2025-07-18T08:42:00Z</dcterms:created>
  <dcterms:modified xsi:type="dcterms:W3CDTF">2025-07-21T09:07:00Z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b3816611-674a-4341-95e4-c30b3e6e5063</vt:lpwstr>
  </property>
</Properties>
</file>